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color w:val="191919" w:themeColor="background2" w:themeShade="1A"/>
        </w:rPr>
        <w:alias w:val="Title"/>
        <w:tag w:val=""/>
        <w:id w:val="147261466"/>
        <w:placeholder>
          <w:docPart w:val="8E008C577ACF4FC59B81DE4652C112F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p w14:paraId="6E51EA7D" w14:textId="77777777" w:rsidR="00184B35" w:rsidRPr="008D1446" w:rsidRDefault="00321F8F">
          <w:pPr>
            <w:pStyle w:val="Title"/>
            <w:rPr>
              <w:color w:val="191919" w:themeColor="background2" w:themeShade="1A"/>
            </w:rPr>
          </w:pPr>
          <w:r>
            <w:rPr>
              <w:color w:val="191919" w:themeColor="background2" w:themeShade="1A"/>
            </w:rPr>
            <w:t>COMP 2714</w:t>
          </w:r>
        </w:p>
      </w:sdtContent>
    </w:sdt>
    <w:p w14:paraId="579DA389" w14:textId="77777777" w:rsidR="00184B35" w:rsidRPr="008D1446" w:rsidRDefault="00FC73AD">
      <w:pPr>
        <w:pStyle w:val="Subtitle"/>
        <w:rPr>
          <w:color w:val="191919" w:themeColor="background2" w:themeShade="1A"/>
        </w:rPr>
      </w:pPr>
      <w:sdt>
        <w:sdtPr>
          <w:rPr>
            <w:color w:val="191919" w:themeColor="background2" w:themeShade="1A"/>
          </w:rPr>
          <w:alias w:val="Subtitle"/>
          <w:tag w:val=""/>
          <w:id w:val="149943644"/>
          <w:placeholder>
            <w:docPart w:val="6DD5E8A84B5845B8A4CF6D092B4B773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/>
        </w:sdtPr>
        <w:sdtEndPr/>
        <w:sdtContent>
          <w:r w:rsidR="0058783B" w:rsidRPr="008D1446">
            <w:rPr>
              <w:color w:val="191919" w:themeColor="background2" w:themeShade="1A"/>
            </w:rPr>
            <w:t>aSSIGNMENT 4</w:t>
          </w:r>
        </w:sdtContent>
      </w:sdt>
    </w:p>
    <w:sdt>
      <w:sdtPr>
        <w:rPr>
          <w:color w:val="191919" w:themeColor="background2" w:themeShade="1A"/>
        </w:rPr>
        <w:alias w:val="Quote or Abstract"/>
        <w:tag w:val="Quote or Abstract"/>
        <w:id w:val="838122377"/>
        <w:placeholder>
          <w:docPart w:val="E0C826E32D264F0DACDB9F213A0C1B9B"/>
        </w:placeholder>
        <w:dataBinding w:prefixMappings="xmlns:ns0='http://schemas.microsoft.com/office/2006/coverPageProps'" w:xpath="/ns0:CoverPageProperties[1]/ns0:Abstract[1]" w:storeItemID="{55AF091B-3C7A-41E3-B477-F2FDAA23CFDA}"/>
        <w15:appearance w15:val="hidden"/>
        <w:text/>
      </w:sdtPr>
      <w:sdtEndPr/>
      <w:sdtContent>
        <w:p w14:paraId="5597AEC9" w14:textId="77777777" w:rsidR="00184B35" w:rsidRPr="008D1446" w:rsidRDefault="0058783B" w:rsidP="0058783B">
          <w:pPr>
            <w:pStyle w:val="Quote"/>
            <w:rPr>
              <w:color w:val="191919" w:themeColor="background2" w:themeShade="1A"/>
            </w:rPr>
            <w:sectPr w:rsidR="00184B35" w:rsidRPr="008D1446">
              <w:headerReference w:type="default" r:id="rId10"/>
              <w:footerReference w:type="first" r:id="rId11"/>
              <w:pgSz w:w="12240" w:h="15840" w:code="1"/>
              <w:pgMar w:top="1080" w:right="720" w:bottom="720" w:left="3096" w:header="1080" w:footer="720" w:gutter="0"/>
              <w:pgNumType w:fmt="lowerRoman" w:start="0"/>
              <w:cols w:space="708"/>
              <w:titlePg/>
              <w:docGrid w:linePitch="360"/>
            </w:sectPr>
          </w:pPr>
          <w:r w:rsidRPr="008D1446">
            <w:rPr>
              <w:color w:val="191919" w:themeColor="background2" w:themeShade="1A"/>
            </w:rPr>
            <w:t xml:space="preserve">NORMALIZATION RELATIONAL MODEL   </w:t>
          </w:r>
        </w:p>
      </w:sdtContent>
    </w:sdt>
    <w:p w14:paraId="37194410" w14:textId="77777777" w:rsidR="0058783B" w:rsidRPr="0058783B" w:rsidRDefault="0058783B" w:rsidP="0058783B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  <w:r w:rsidRPr="00B643F2"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  <w:lastRenderedPageBreak/>
        <w:t>QUESTION 1</w:t>
      </w:r>
    </w:p>
    <w:p w14:paraId="5F54FAFE" w14:textId="77777777" w:rsidR="0058783B" w:rsidRPr="0058783B" w:rsidRDefault="0058783B" w:rsidP="00B643F2">
      <w:pP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14:paraId="5A2DD2AA" w14:textId="77777777" w:rsidR="00B643F2" w:rsidRPr="0058783B" w:rsidRDefault="0058783B" w:rsidP="00B643F2">
      <w:pPr>
        <w:spacing w:after="0" w:line="240" w:lineRule="auto"/>
        <w:ind w:left="-1985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CA" w:eastAsia="en-CA" w:bidi="th-TH"/>
        </w:rPr>
        <w:t>UNF</w:t>
      </w:r>
    </w:p>
    <w:p w14:paraId="2AF7AF48" w14:textId="77777777" w:rsidR="0058783B" w:rsidRPr="0058783B" w:rsidRDefault="0058783B" w:rsidP="00B643F2">
      <w:pPr>
        <w:spacing w:after="0" w:line="240" w:lineRule="auto"/>
        <w:ind w:left="-567" w:hanging="1418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orderForm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OrdNo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, OrdDate, OrdName,OrdStreet, OrdCity, OrdState, OrdZip, </w:t>
      </w:r>
      <w:r w:rsidR="00B643F2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         CustNo, 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CustFirstName,CustLastName,CustStreet, CustCity, CustState, CustZip, EmpNo, EmpFirstName, EmpLastName, [ProdNo, Product, SuppNo, Supplier,Qt</w:t>
      </w:r>
      <w:r w:rsidR="000C7F52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y, Price, Amount], TotalAmount)</w:t>
      </w:r>
    </w:p>
    <w:p w14:paraId="7B0C29BB" w14:textId="77777777" w:rsidR="0058783B" w:rsidRPr="0058783B" w:rsidRDefault="0058783B" w:rsidP="0058783B">
      <w:pPr>
        <w:spacing w:after="0" w:line="240" w:lineRule="auto"/>
        <w:ind w:left="-1985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14:paraId="1CA9DD34" w14:textId="77777777" w:rsidR="0058783B" w:rsidRPr="00B643F2" w:rsidRDefault="0058783B" w:rsidP="00B643F2">
      <w:pPr>
        <w:spacing w:after="0" w:line="240" w:lineRule="auto"/>
        <w:ind w:left="360" w:hanging="2345"/>
        <w:rPr>
          <w:rFonts w:ascii="Courier New" w:eastAsia="Times New Roman" w:hAnsi="Courier New" w:cs="Courier New"/>
          <w:b/>
          <w:bCs/>
          <w:color w:val="auto"/>
          <w:sz w:val="32"/>
          <w:szCs w:val="32"/>
          <w:lang w:val="en-CA" w:eastAsia="en-CA" w:bidi="th-TH"/>
        </w:rPr>
      </w:pPr>
      <w:r w:rsidRPr="00B643F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CA" w:eastAsia="en-CA" w:bidi="th-TH"/>
        </w:rPr>
        <w:t>1NF: Resolve the repetitive groups</w:t>
      </w:r>
    </w:p>
    <w:p w14:paraId="3B97C784" w14:textId="77777777" w:rsidR="0058783B" w:rsidRPr="00B643F2" w:rsidRDefault="0058783B" w:rsidP="00B643F2">
      <w:pPr>
        <w:spacing w:after="0" w:line="240" w:lineRule="auto"/>
        <w:ind w:left="-567" w:hanging="1418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B643F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orderForm</w:t>
      </w:r>
      <w:r w:rsidRPr="00B643F2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Pr="00B643F2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OrdNo</w:t>
      </w:r>
      <w:r w:rsidRPr="00B643F2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, OrdDate, OrdName, OrdStreet, OrdCity, </w:t>
      </w:r>
      <w:r w:rsidR="00B643F2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 </w:t>
      </w:r>
      <w:r w:rsidRPr="00B643F2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OrdState, OrdZip</w:t>
      </w:r>
      <w:r w:rsidR="0080433C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</w:t>
      </w:r>
      <w:r w:rsidR="0080433C" w:rsidRPr="00B643F2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CustNo</w:t>
      </w:r>
      <w:r w:rsidRPr="00B643F2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, CustFirstName, CustLastName,CustStreet, CustCity, CustState, CustZip, </w:t>
      </w:r>
      <w:r w:rsidR="0080433C" w:rsidRPr="00B643F2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EmpNo</w:t>
      </w:r>
      <w:r w:rsidR="0080433C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</w:t>
      </w:r>
      <w:r w:rsidRPr="00B643F2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EmpFirst</w:t>
      </w:r>
      <w:r w:rsidR="000C7F52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Name, EmpLastName, TotalAmount)</w:t>
      </w:r>
    </w:p>
    <w:p w14:paraId="48CDF290" w14:textId="77777777" w:rsidR="0058783B" w:rsidRPr="0058783B" w:rsidRDefault="0058783B" w:rsidP="00B643F2">
      <w:pPr>
        <w:spacing w:after="0" w:line="240" w:lineRule="auto"/>
        <w:ind w:left="-1985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14:paraId="1FDF4F76" w14:textId="77777777" w:rsidR="0058783B" w:rsidRPr="0058783B" w:rsidRDefault="0058783B" w:rsidP="009A0373">
      <w:pPr>
        <w:spacing w:after="0" w:line="240" w:lineRule="auto"/>
        <w:ind w:left="-142" w:hanging="1843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OrderDetails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ProdNo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, 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OrderNo(FK)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SuppNo</w:t>
      </w:r>
      <w:r w:rsidR="009A0373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Product, Supplier, Qty, Price</w:t>
      </w:r>
      <w:r w:rsidR="000C7F52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Amount)</w:t>
      </w:r>
    </w:p>
    <w:p w14:paraId="54F830D7" w14:textId="77777777" w:rsidR="0058783B" w:rsidRPr="0058783B" w:rsidRDefault="0058783B" w:rsidP="0058783B">
      <w:pPr>
        <w:spacing w:after="0" w:line="240" w:lineRule="auto"/>
        <w:ind w:left="-1985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14:paraId="5076932D" w14:textId="77777777" w:rsidR="0058783B" w:rsidRDefault="00555A95" w:rsidP="0058783B">
      <w:pPr>
        <w:spacing w:after="0" w:line="240" w:lineRule="auto"/>
        <w:ind w:left="-1985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CA" w:eastAsia="en-CA" w:bidi="th-TH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CA" w:eastAsia="en-CA" w:bidi="th-TH"/>
        </w:rPr>
        <w:t>2NF - Resolve p</w:t>
      </w:r>
      <w:r w:rsidR="0058783B" w:rsidRPr="0058783B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CA" w:eastAsia="en-CA" w:bidi="th-TH"/>
        </w:rPr>
        <w:t>artial Dependency</w:t>
      </w:r>
    </w:p>
    <w:p w14:paraId="41A160BC" w14:textId="437F170C" w:rsidR="00666C7A" w:rsidRPr="00877413" w:rsidRDefault="00666C7A" w:rsidP="00A14AAC">
      <w:pPr>
        <w:spacing w:after="0" w:line="240" w:lineRule="auto"/>
        <w:ind w:left="-284" w:hanging="1701"/>
        <w:outlineLvl w:val="0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Assumptions:The price does not depend on the supplier. It is dependent on the product. The supplier is merely just a tool for the product to be distributed.</w:t>
      </w:r>
    </w:p>
    <w:p w14:paraId="6708E409" w14:textId="77777777" w:rsidR="00666C7A" w:rsidRPr="0058783B" w:rsidRDefault="00666C7A" w:rsidP="0058783B">
      <w:pPr>
        <w:spacing w:after="0" w:line="240" w:lineRule="auto"/>
        <w:ind w:left="-1985"/>
        <w:rPr>
          <w:rFonts w:ascii="Courier New" w:eastAsia="Times New Roman" w:hAnsi="Courier New" w:cs="Courier New"/>
          <w:b/>
          <w:bCs/>
          <w:color w:val="auto"/>
          <w:sz w:val="32"/>
          <w:szCs w:val="32"/>
          <w:lang w:val="en-CA" w:eastAsia="en-CA" w:bidi="th-TH"/>
        </w:rPr>
      </w:pPr>
    </w:p>
    <w:p w14:paraId="5B212202" w14:textId="77777777" w:rsidR="0058783B" w:rsidRDefault="0058783B" w:rsidP="000C7F52">
      <w:pPr>
        <w:spacing w:after="0" w:line="240" w:lineRule="auto"/>
        <w:ind w:left="-1134" w:hanging="851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Order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OrdNo</w:t>
      </w:r>
      <w:r w:rsidR="00F06836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 OrdDate, OrdName, OrdStreet, OrdCity, OrdState, OrdZip</w:t>
      </w:r>
      <w:r w:rsidR="006D178C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, </w:t>
      </w:r>
      <w:r w:rsidR="00F06836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EmpNo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EmpFirstName, EmpLastName</w:t>
      </w:r>
      <w:r w:rsidR="00F06836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CustNo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CustFirstName, CustLastName, CustStreet, CustCity, Cust</w:t>
      </w:r>
      <w:r w:rsidR="000C7F52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State, CustZip, TotalAmount)</w:t>
      </w:r>
    </w:p>
    <w:p w14:paraId="2122806B" w14:textId="77777777" w:rsidR="000C7F52" w:rsidRPr="0058783B" w:rsidRDefault="000C7F52" w:rsidP="000C7F52">
      <w:pPr>
        <w:spacing w:after="0" w:line="240" w:lineRule="auto"/>
        <w:ind w:left="-2345" w:firstLine="360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43A54C9B" w14:textId="77777777" w:rsidR="0058783B" w:rsidRDefault="0058783B" w:rsidP="000C7F52">
      <w:pPr>
        <w:spacing w:after="0" w:line="240" w:lineRule="auto"/>
        <w:ind w:left="-2345" w:firstLine="360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ProductDetails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ProdNo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Product, Price)</w:t>
      </w:r>
    </w:p>
    <w:p w14:paraId="3778B7F1" w14:textId="77777777" w:rsidR="000C7F52" w:rsidRPr="0058783B" w:rsidRDefault="000C7F52" w:rsidP="000C7F52">
      <w:pPr>
        <w:spacing w:after="0" w:line="240" w:lineRule="auto"/>
        <w:ind w:left="-2345" w:firstLine="360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2D356607" w14:textId="77777777" w:rsidR="0058783B" w:rsidRPr="0058783B" w:rsidRDefault="0058783B" w:rsidP="000C7F52">
      <w:pPr>
        <w:spacing w:after="0" w:line="240" w:lineRule="auto"/>
        <w:ind w:left="-2345" w:firstLine="360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OrderDetails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ProdNo</w:t>
      </w:r>
      <w:r w:rsidR="00C93027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[FK],</w:t>
      </w:r>
      <w:r w:rsidR="000C7F52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Product</w:t>
      </w:r>
      <w:r w:rsidR="00321F8F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, </w:t>
      </w:r>
      <w:r w:rsidR="00321F8F" w:rsidRPr="00321F8F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SuppNo</w:t>
      </w:r>
      <w:r w:rsidR="00321F8F"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Supplier</w:t>
      </w:r>
      <w:r w:rsidR="000C7F52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Qty, Amount)</w:t>
      </w:r>
    </w:p>
    <w:p w14:paraId="7497ED56" w14:textId="77777777" w:rsidR="0058783B" w:rsidRPr="0058783B" w:rsidRDefault="0058783B" w:rsidP="0058783B">
      <w:pPr>
        <w:spacing w:after="0" w:line="240" w:lineRule="auto"/>
        <w:ind w:left="-1985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14:paraId="0378F16F" w14:textId="77777777" w:rsidR="0058783B" w:rsidRDefault="0058783B" w:rsidP="0058783B">
      <w:pPr>
        <w:spacing w:after="0" w:line="240" w:lineRule="auto"/>
        <w:ind w:left="-1985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CA" w:eastAsia="en-CA" w:bidi="th-TH"/>
        </w:rPr>
        <w:t>3NF - Resolve transitive dependency</w:t>
      </w:r>
    </w:p>
    <w:p w14:paraId="22D21E75" w14:textId="6C01FB83" w:rsidR="00666C7A" w:rsidRPr="00877413" w:rsidRDefault="00666C7A" w:rsidP="00A14AAC">
      <w:pPr>
        <w:spacing w:after="0" w:line="240" w:lineRule="auto"/>
        <w:ind w:left="-142" w:hanging="1843"/>
        <w:jc w:val="both"/>
        <w:outlineLvl w:val="0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Assumptions:</w:t>
      </w:r>
      <w:r w:rsidR="00A14AA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 xml:space="preserve">There can only be one employee managing one order. You cannot </w:t>
      </w:r>
      <w:r w:rsidR="00A14AA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 xml:space="preserve">  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have multiple employees managing the same order. As for the supplier, the supplier can supply multiple products, but that product can only be supplied by them, and no other supplier.</w:t>
      </w:r>
    </w:p>
    <w:p w14:paraId="71E72C04" w14:textId="77777777" w:rsidR="00666C7A" w:rsidRPr="0058783B" w:rsidRDefault="00666C7A" w:rsidP="00A14AAC">
      <w:pPr>
        <w:spacing w:after="0" w:line="240" w:lineRule="auto"/>
        <w:ind w:left="-284" w:hanging="1701"/>
        <w:rPr>
          <w:rFonts w:ascii="Courier New" w:eastAsia="Times New Roman" w:hAnsi="Courier New" w:cs="Courier New"/>
          <w:b/>
          <w:bCs/>
          <w:color w:val="auto"/>
          <w:sz w:val="32"/>
          <w:szCs w:val="32"/>
          <w:lang w:val="en-CA" w:eastAsia="en-CA" w:bidi="th-TH"/>
        </w:rPr>
      </w:pPr>
    </w:p>
    <w:p w14:paraId="4C909A86" w14:textId="77777777" w:rsidR="0058783B" w:rsidRDefault="0058783B" w:rsidP="003E2188">
      <w:pPr>
        <w:spacing w:after="0" w:line="240" w:lineRule="auto"/>
        <w:ind w:left="-1134" w:hanging="851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Order(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OrdNo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EmpNo[FK], CustNo[FK], OrdDate, OrdName, OrdStreet, OrdCity, OrdState, OrdZip, TotalAmount)</w:t>
      </w:r>
    </w:p>
    <w:p w14:paraId="6284F74C" w14:textId="77777777" w:rsidR="006F2BED" w:rsidRPr="0058783B" w:rsidRDefault="006F2BED" w:rsidP="003E2188">
      <w:pPr>
        <w:spacing w:after="0" w:line="240" w:lineRule="auto"/>
        <w:ind w:left="-1134" w:hanging="851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220FF8AD" w14:textId="77777777" w:rsidR="0058783B" w:rsidRDefault="0058783B" w:rsidP="006F2BED">
      <w:pPr>
        <w:spacing w:after="0" w:line="240" w:lineRule="auto"/>
        <w:ind w:left="-709" w:hanging="1276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Customer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CustNo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CustFirstName, CustLastName, CustStreet, CustCity, CustState, CustZip)</w:t>
      </w:r>
    </w:p>
    <w:p w14:paraId="59C3C50F" w14:textId="77777777" w:rsidR="006F2BED" w:rsidRPr="0058783B" w:rsidRDefault="006F2BED" w:rsidP="00A42C65">
      <w:pPr>
        <w:spacing w:after="0" w:line="240" w:lineRule="auto"/>
        <w:ind w:left="-198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466BC3D7" w14:textId="77777777" w:rsidR="00666C7A" w:rsidRDefault="0058783B" w:rsidP="00666C7A">
      <w:pPr>
        <w:spacing w:after="0" w:line="240" w:lineRule="auto"/>
        <w:ind w:left="-198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OrderDetails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OrdNo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[FK], 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ProdNo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[FK], Qty, Amount)</w:t>
      </w:r>
    </w:p>
    <w:p w14:paraId="2F44DE75" w14:textId="77777777" w:rsidR="0058783B" w:rsidRDefault="0058783B" w:rsidP="00666C7A">
      <w:pPr>
        <w:spacing w:after="0" w:line="240" w:lineRule="auto"/>
        <w:ind w:left="-198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 xml:space="preserve">ProductDetails 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ProdNo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SuppNo[FK], Product, Price)</w:t>
      </w:r>
    </w:p>
    <w:p w14:paraId="0016EFB2" w14:textId="77777777" w:rsidR="006F2BED" w:rsidRPr="0058783B" w:rsidRDefault="006F2BED" w:rsidP="00A42C65">
      <w:pPr>
        <w:spacing w:after="0" w:line="240" w:lineRule="auto"/>
        <w:ind w:left="-198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0AF63431" w14:textId="77777777" w:rsidR="003E2188" w:rsidRDefault="003E2188" w:rsidP="003E2188">
      <w:pPr>
        <w:spacing w:after="0" w:line="240" w:lineRule="auto"/>
        <w:ind w:left="-198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lastRenderedPageBreak/>
        <w:t>Employee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EmpNo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EmpFirstName, EmpLastName)</w:t>
      </w:r>
    </w:p>
    <w:p w14:paraId="223CFBF1" w14:textId="77777777" w:rsidR="006F2BED" w:rsidRPr="0058783B" w:rsidRDefault="006F2BED" w:rsidP="003E2188">
      <w:pPr>
        <w:spacing w:after="0" w:line="240" w:lineRule="auto"/>
        <w:ind w:left="-198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189A2044" w14:textId="77777777" w:rsidR="0058783B" w:rsidRPr="0058783B" w:rsidRDefault="00A76A1A" w:rsidP="00A42C65">
      <w:pPr>
        <w:spacing w:after="0" w:line="240" w:lineRule="auto"/>
        <w:ind w:left="-198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SupplierDetails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SuppNo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Supplier,)</w:t>
      </w:r>
    </w:p>
    <w:p w14:paraId="6BD49E8D" w14:textId="77777777" w:rsidR="0058783B" w:rsidRPr="0058783B" w:rsidRDefault="0058783B" w:rsidP="0058783B">
      <w:pPr>
        <w:spacing w:after="0" w:line="240" w:lineRule="auto"/>
        <w:ind w:left="-1985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14:paraId="56D37CDC" w14:textId="77777777" w:rsidR="0058783B" w:rsidRDefault="0058783B" w:rsidP="0058783B">
      <w:pPr>
        <w:spacing w:after="0" w:line="240" w:lineRule="auto"/>
        <w:ind w:left="-1985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14:paraId="0A69E4A8" w14:textId="77777777" w:rsidR="0052581D" w:rsidRDefault="0052581D" w:rsidP="0058783B">
      <w:pPr>
        <w:spacing w:after="0" w:line="240" w:lineRule="auto"/>
        <w:ind w:left="-1985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14:paraId="1B75C79E" w14:textId="77777777" w:rsidR="00657688" w:rsidRDefault="00657688" w:rsidP="0058783B">
      <w:pPr>
        <w:spacing w:after="0" w:line="240" w:lineRule="auto"/>
        <w:ind w:left="-1985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14:paraId="1077AFEC" w14:textId="77777777" w:rsidR="00657688" w:rsidRDefault="00657688" w:rsidP="0058783B">
      <w:pPr>
        <w:spacing w:after="0" w:line="240" w:lineRule="auto"/>
        <w:ind w:left="-1985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14:paraId="5AA4BB10" w14:textId="77777777" w:rsidR="00657688" w:rsidRDefault="00657688" w:rsidP="00657688">
      <w:pPr>
        <w:ind w:left="-993" w:hanging="992"/>
        <w:jc w:val="center"/>
        <w:rPr>
          <w:rFonts w:ascii="Courier New" w:hAnsi="Courier New" w:cs="Courier New"/>
          <w:b/>
          <w:bCs/>
          <w:sz w:val="28"/>
          <w:szCs w:val="36"/>
        </w:rPr>
      </w:pPr>
      <w:r>
        <w:rPr>
          <w:rFonts w:ascii="Courier New" w:hAnsi="Courier New" w:cs="Courier New"/>
          <w:b/>
          <w:bCs/>
          <w:noProof/>
          <w:sz w:val="28"/>
          <w:szCs w:val="36"/>
          <w:lang w:val="en-CA" w:eastAsia="en-CA" w:bidi="th-TH"/>
        </w:rPr>
        <w:drawing>
          <wp:anchor distT="0" distB="0" distL="114300" distR="114300" simplePos="0" relativeHeight="251659264" behindDoc="1" locked="0" layoutInCell="1" allowOverlap="1" wp14:anchorId="7F6EA3DD" wp14:editId="52914E85">
            <wp:simplePos x="0" y="0"/>
            <wp:positionH relativeFrom="page">
              <wp:align>center</wp:align>
            </wp:positionH>
            <wp:positionV relativeFrom="paragraph">
              <wp:posOffset>384175</wp:posOffset>
            </wp:positionV>
            <wp:extent cx="5943600" cy="6144260"/>
            <wp:effectExtent l="0" t="0" r="0" b="8890"/>
            <wp:wrapTight wrapText="bothSides">
              <wp:wrapPolygon edited="0">
                <wp:start x="0" y="0"/>
                <wp:lineTo x="0" y="21564"/>
                <wp:lineTo x="21531" y="21564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D87E4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1CC6">
        <w:rPr>
          <w:rFonts w:ascii="Courier New" w:hAnsi="Courier New" w:cs="Courier New"/>
          <w:b/>
          <w:bCs/>
          <w:sz w:val="28"/>
          <w:szCs w:val="36"/>
        </w:rPr>
        <w:t xml:space="preserve">ER Diagram </w:t>
      </w:r>
      <w:r w:rsidR="00C57DC3">
        <w:rPr>
          <w:rFonts w:ascii="Courier New" w:hAnsi="Courier New" w:cs="Courier New"/>
          <w:b/>
          <w:bCs/>
          <w:sz w:val="28"/>
          <w:szCs w:val="36"/>
        </w:rPr>
        <w:t>of Order Management System</w:t>
      </w:r>
    </w:p>
    <w:p w14:paraId="7CA935D7" w14:textId="77777777" w:rsidR="00657688" w:rsidRPr="00291CC6" w:rsidRDefault="00657688" w:rsidP="00657688">
      <w:pPr>
        <w:jc w:val="center"/>
        <w:rPr>
          <w:rFonts w:ascii="Courier New" w:hAnsi="Courier New" w:cs="Courier New"/>
          <w:b/>
          <w:bCs/>
          <w:sz w:val="28"/>
          <w:szCs w:val="36"/>
        </w:rPr>
      </w:pPr>
    </w:p>
    <w:p w14:paraId="028381EE" w14:textId="77777777" w:rsidR="0052581D" w:rsidRPr="0058783B" w:rsidRDefault="0052581D" w:rsidP="0058783B">
      <w:pPr>
        <w:spacing w:after="0" w:line="240" w:lineRule="auto"/>
        <w:ind w:left="-1985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14:paraId="0A1C2EA7" w14:textId="77777777" w:rsidR="007406B6" w:rsidRDefault="007406B6" w:rsidP="007406B6">
      <w:pP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14:paraId="76367011" w14:textId="77777777" w:rsidR="0086097C" w:rsidRDefault="0086097C" w:rsidP="007406B6">
      <w:pP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14:paraId="2176443D" w14:textId="77777777"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51249D78" w14:textId="77777777"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04B9DF1C" w14:textId="77777777"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69B0F8D4" w14:textId="77777777"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4546DE0B" w14:textId="77777777"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4AC11D98" w14:textId="77777777"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6D9922A3" w14:textId="77777777"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26D2BFED" w14:textId="77777777"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7E19B28C" w14:textId="77777777"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3AE3A1B1" w14:textId="77777777"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49BECE74" w14:textId="77777777"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38031919" w14:textId="77777777"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69E6AF91" w14:textId="77777777"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51EA458F" w14:textId="77777777"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237B70C4" w14:textId="77777777"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51A1E5AB" w14:textId="77777777"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4AF4C27D" w14:textId="77777777"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2AD6086F" w14:textId="77777777"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3AF77D2E" w14:textId="77777777" w:rsidR="00867712" w:rsidRDefault="00867712" w:rsidP="00666C7A">
      <w:pPr>
        <w:spacing w:after="0" w:line="240" w:lineRule="auto"/>
        <w:ind w:left="-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27E52955" w14:textId="77777777" w:rsidR="00867712" w:rsidRDefault="00867712" w:rsidP="00666C7A">
      <w:pPr>
        <w:spacing w:after="0" w:line="240" w:lineRule="auto"/>
        <w:ind w:left="-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5862F998" w14:textId="77777777" w:rsidR="00867712" w:rsidRDefault="00867712" w:rsidP="00666C7A">
      <w:pPr>
        <w:spacing w:after="0" w:line="240" w:lineRule="auto"/>
        <w:ind w:left="-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7FA7ACA9" w14:textId="77777777" w:rsidR="00867712" w:rsidRDefault="00867712" w:rsidP="00666C7A">
      <w:pPr>
        <w:spacing w:after="0" w:line="240" w:lineRule="auto"/>
        <w:ind w:left="-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700E47B0" w14:textId="680E177B" w:rsidR="0058783B" w:rsidRDefault="00E14ADD" w:rsidP="00666C7A">
      <w:pPr>
        <w:spacing w:after="0" w:line="240" w:lineRule="auto"/>
        <w:ind w:left="-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  <w:r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  <w:lastRenderedPageBreak/>
        <w:t>QUESTION 2</w:t>
      </w:r>
    </w:p>
    <w:p w14:paraId="6EE12212" w14:textId="77777777" w:rsidR="0008438B" w:rsidRPr="0058783B" w:rsidRDefault="0008438B" w:rsidP="00E14ADD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4DE5058C" w14:textId="77777777" w:rsidR="0058783B" w:rsidRPr="0058783B" w:rsidRDefault="0058783B" w:rsidP="0058783B">
      <w:pPr>
        <w:spacing w:after="0" w:line="240" w:lineRule="auto"/>
        <w:ind w:left="-1985"/>
        <w:rPr>
          <w:rFonts w:ascii="Courier New" w:eastAsia="Times New Roman" w:hAnsi="Courier New" w:cs="Courier New"/>
          <w:b/>
          <w:bCs/>
          <w:color w:val="auto"/>
          <w:sz w:val="32"/>
          <w:szCs w:val="32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CA" w:eastAsia="en-CA" w:bidi="th-TH"/>
        </w:rPr>
        <w:t>UNF</w:t>
      </w:r>
    </w:p>
    <w:p w14:paraId="6612B32F" w14:textId="77777777" w:rsidR="0008438B" w:rsidRDefault="0058783B" w:rsidP="0008438B">
      <w:pPr>
        <w:spacing w:after="0" w:line="240" w:lineRule="auto"/>
        <w:ind w:left="284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Invoice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InvoiceNo</w:t>
      </w:r>
      <w:r w:rsidR="00C053CD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</w:t>
      </w:r>
      <w:r w:rsidR="00C053CD"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CustNo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,Name,Date,Addre</w:t>
      </w:r>
      <w:r w:rsidR="0008438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ss,OrderNo,[ProductNo,</w:t>
      </w:r>
    </w:p>
    <w:p w14:paraId="7670FE6B" w14:textId="77777777" w:rsidR="0008438B" w:rsidRDefault="0008438B" w:rsidP="0008438B">
      <w:pPr>
        <w:spacing w:after="0" w:line="240" w:lineRule="auto"/>
        <w:ind w:left="284" w:hanging="1277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Descriptio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n,QtyOrd,QtyShip,QtyBack,UnitPrice,TotalPrice],</w:t>
      </w:r>
    </w:p>
    <w:p w14:paraId="67DD41BC" w14:textId="77777777" w:rsidR="0058783B" w:rsidRPr="0058783B" w:rsidRDefault="0058783B" w:rsidP="0008438B">
      <w:pPr>
        <w:spacing w:after="0" w:line="240" w:lineRule="auto"/>
        <w:ind w:left="284" w:hanging="1277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TotalAmount,Discount,AmountDue)</w:t>
      </w:r>
    </w:p>
    <w:p w14:paraId="2E2FB4AC" w14:textId="77777777" w:rsidR="0058783B" w:rsidRPr="0058783B" w:rsidRDefault="0058783B" w:rsidP="00E14ADD">
      <w:pPr>
        <w:spacing w:after="0" w:line="240" w:lineRule="auto"/>
        <w:ind w:left="-1985" w:hanging="2345"/>
        <w:rPr>
          <w:rFonts w:ascii="Courier New" w:eastAsia="Times New Roman" w:hAnsi="Courier New" w:cs="Courier New"/>
          <w:color w:val="auto"/>
          <w:sz w:val="28"/>
          <w:szCs w:val="28"/>
          <w:lang w:val="en-CA" w:eastAsia="en-CA" w:bidi="th-TH"/>
        </w:rPr>
      </w:pPr>
    </w:p>
    <w:p w14:paraId="7732E91F" w14:textId="77777777" w:rsidR="0058783B" w:rsidRPr="00E14ADD" w:rsidRDefault="0058783B" w:rsidP="00E14ADD">
      <w:pPr>
        <w:spacing w:after="0" w:line="240" w:lineRule="auto"/>
        <w:ind w:left="360" w:hanging="2345"/>
        <w:rPr>
          <w:rFonts w:ascii="Courier New" w:eastAsia="Times New Roman" w:hAnsi="Courier New" w:cs="Courier New"/>
          <w:b/>
          <w:bCs/>
          <w:color w:val="auto"/>
          <w:sz w:val="32"/>
          <w:szCs w:val="32"/>
          <w:lang w:val="en-CA" w:eastAsia="en-CA" w:bidi="th-TH"/>
        </w:rPr>
      </w:pPr>
      <w:r w:rsidRPr="00E14AD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CA" w:eastAsia="en-CA" w:bidi="th-TH"/>
        </w:rPr>
        <w:t>1NF - Resolve the repetitive groups</w:t>
      </w:r>
    </w:p>
    <w:p w14:paraId="772644C4" w14:textId="77777777" w:rsidR="0008438B" w:rsidRPr="0008438B" w:rsidRDefault="0008438B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08438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Invoice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InvoiceNo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OrderNo</w:t>
      </w:r>
      <w:r w:rsidR="00CA4B00" w:rsidRPr="00CA4B00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</w:t>
      </w:r>
      <w:r w:rsidR="00CA4B00"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CustNo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N</w:t>
      </w:r>
      <w:r w:rsidRPr="0008438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ame, Date,</w:t>
      </w:r>
      <w:r w:rsidR="00022980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 </w:t>
      </w:r>
      <w:r w:rsidRPr="0008438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Address, TotalAmount,</w:t>
      </w:r>
    </w:p>
    <w:p w14:paraId="122912CF" w14:textId="77777777" w:rsidR="0058783B" w:rsidRPr="0008438B" w:rsidRDefault="0058783B" w:rsidP="0008438B">
      <w:pPr>
        <w:spacing w:after="0" w:line="240" w:lineRule="auto"/>
        <w:ind w:left="360" w:hanging="1211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Discount, AmountDue)</w:t>
      </w:r>
    </w:p>
    <w:p w14:paraId="4CC34F90" w14:textId="77777777" w:rsidR="0008438B" w:rsidRPr="0058783B" w:rsidRDefault="0008438B" w:rsidP="0008438B">
      <w:pPr>
        <w:spacing w:after="0" w:line="240" w:lineRule="auto"/>
        <w:ind w:left="360" w:hanging="1211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7BD02246" w14:textId="77777777" w:rsidR="0058783B" w:rsidRPr="0058783B" w:rsidRDefault="0058783B" w:rsidP="0008438B">
      <w:pPr>
        <w:spacing w:after="0" w:line="240" w:lineRule="auto"/>
        <w:ind w:left="142" w:hanging="2127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InvoiceDetails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InvoiceNo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[FK], 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ProductNo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, Description ,QtyOrd,QtyShip, </w:t>
      </w:r>
      <w:r w:rsidR="0008438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   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QtyBack, UnitPrice, TotalPrice)</w:t>
      </w:r>
    </w:p>
    <w:p w14:paraId="7ABFC4E6" w14:textId="77777777" w:rsidR="0058783B" w:rsidRPr="0058783B" w:rsidRDefault="0058783B" w:rsidP="00E14ADD">
      <w:pPr>
        <w:spacing w:after="0" w:line="240" w:lineRule="auto"/>
        <w:ind w:left="-1985" w:hanging="2345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14:paraId="29F193EE" w14:textId="77777777" w:rsidR="0058783B" w:rsidRDefault="00345E2C" w:rsidP="00E14ADD">
      <w:pPr>
        <w:spacing w:after="0" w:line="240" w:lineRule="auto"/>
        <w:ind w:left="360" w:hanging="2345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CA" w:eastAsia="en-CA" w:bidi="th-TH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CA" w:eastAsia="en-CA" w:bidi="th-TH"/>
        </w:rPr>
        <w:t>2NF - Resolve p</w:t>
      </w:r>
      <w:r w:rsidR="0058783B" w:rsidRPr="00E14AD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CA" w:eastAsia="en-CA" w:bidi="th-TH"/>
        </w:rPr>
        <w:t>artial Dependency</w:t>
      </w:r>
    </w:p>
    <w:p w14:paraId="24ABF8D6" w14:textId="1E63D228" w:rsidR="00666C7A" w:rsidRPr="00877413" w:rsidRDefault="00666C7A" w:rsidP="00A14AAC">
      <w:pPr>
        <w:spacing w:after="0" w:line="240" w:lineRule="auto"/>
        <w:ind w:left="-284" w:hanging="1701"/>
        <w:outlineLvl w:val="0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Assumptions:Discounts do not depend on the customer, but on the company. It is the company’s choice whether to give the customer a discount or not.</w:t>
      </w:r>
    </w:p>
    <w:p w14:paraId="7475EFCC" w14:textId="77777777" w:rsidR="00666C7A" w:rsidRPr="00E14ADD" w:rsidRDefault="00666C7A" w:rsidP="00E14ADD">
      <w:pPr>
        <w:spacing w:after="0" w:line="240" w:lineRule="auto"/>
        <w:ind w:left="360" w:hanging="2345"/>
        <w:rPr>
          <w:rFonts w:ascii="Courier New" w:eastAsia="Times New Roman" w:hAnsi="Courier New" w:cs="Courier New"/>
          <w:b/>
          <w:bCs/>
          <w:color w:val="auto"/>
          <w:sz w:val="32"/>
          <w:szCs w:val="32"/>
          <w:lang w:val="en-CA" w:eastAsia="en-CA" w:bidi="th-TH"/>
        </w:rPr>
      </w:pPr>
    </w:p>
    <w:p w14:paraId="6B7D5EF1" w14:textId="77777777" w:rsidR="0058783B" w:rsidRPr="0008438B" w:rsidRDefault="0008438B" w:rsidP="00CF7552">
      <w:pPr>
        <w:spacing w:after="0" w:line="240" w:lineRule="auto"/>
        <w:ind w:left="-851" w:hanging="1134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08438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Invoice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InvoiceNo</w:t>
      </w:r>
      <w:r w:rsidR="00F82545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CustNo,</w:t>
      </w:r>
      <w:r w:rsidR="00476B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 Name,</w:t>
      </w:r>
      <w:r w:rsidR="00127920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 Address,</w:t>
      </w:r>
      <w:r w:rsidR="003728CA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 </w:t>
      </w:r>
      <w:r w:rsidR="00F82545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OrderNo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Date, TotalAmount, Discount</w:t>
      </w:r>
      <w:r w:rsidR="00466479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AmountDue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)</w:t>
      </w:r>
    </w:p>
    <w:p w14:paraId="43B02AE1" w14:textId="77777777" w:rsidR="0008438B" w:rsidRPr="0058783B" w:rsidRDefault="0008438B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</w:pPr>
    </w:p>
    <w:p w14:paraId="5869BFCC" w14:textId="77777777" w:rsidR="0058783B" w:rsidRPr="0008438B" w:rsidRDefault="0058783B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Product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ProducNo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</w:t>
      </w:r>
      <w:r w:rsidR="00214D0F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 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Description,</w:t>
      </w:r>
      <w:r w:rsidR="00214D0F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 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UnitPrice);</w:t>
      </w:r>
    </w:p>
    <w:p w14:paraId="6BEFC894" w14:textId="77777777" w:rsidR="0008438B" w:rsidRPr="0058783B" w:rsidRDefault="0008438B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68EEBCF1" w14:textId="77777777" w:rsidR="0058783B" w:rsidRPr="0058783B" w:rsidRDefault="0058783B" w:rsidP="008E19FC">
      <w:pPr>
        <w:spacing w:after="0" w:line="240" w:lineRule="auto"/>
        <w:ind w:left="142" w:hanging="2127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InvoiceDetails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="007F3D04" w:rsidRPr="007F3D04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InvoiceNo</w:t>
      </w:r>
      <w:r w:rsidR="007F3D04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[FK], 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ProductNo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QtyOr</w:t>
      </w:r>
      <w:r w:rsidR="0008438B" w:rsidRPr="0008438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d,</w:t>
      </w:r>
      <w:r w:rsidR="008E7FB5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 QtyShip, QtyBack, UnitPrice, 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TotalPrice)</w:t>
      </w:r>
    </w:p>
    <w:p w14:paraId="29D34809" w14:textId="77777777" w:rsidR="0058783B" w:rsidRPr="0058783B" w:rsidRDefault="0058783B" w:rsidP="00E14ADD">
      <w:pPr>
        <w:spacing w:after="0" w:line="240" w:lineRule="auto"/>
        <w:ind w:left="-1985" w:hanging="2345"/>
        <w:rPr>
          <w:rFonts w:ascii="Courier New" w:eastAsia="Times New Roman" w:hAnsi="Courier New" w:cs="Courier New"/>
          <w:b/>
          <w:bCs/>
          <w:color w:val="auto"/>
          <w:sz w:val="32"/>
          <w:szCs w:val="32"/>
          <w:lang w:val="en-CA" w:eastAsia="en-CA" w:bidi="th-TH"/>
        </w:rPr>
      </w:pPr>
    </w:p>
    <w:p w14:paraId="297F5CFC" w14:textId="77777777" w:rsidR="0058783B" w:rsidRPr="00E14ADD" w:rsidRDefault="0058783B" w:rsidP="00E14ADD">
      <w:pPr>
        <w:spacing w:after="0" w:line="240" w:lineRule="auto"/>
        <w:ind w:left="360" w:hanging="2345"/>
        <w:rPr>
          <w:rFonts w:ascii="Courier New" w:eastAsia="Times New Roman" w:hAnsi="Courier New" w:cs="Courier New"/>
          <w:b/>
          <w:bCs/>
          <w:color w:val="auto"/>
          <w:sz w:val="32"/>
          <w:szCs w:val="32"/>
          <w:lang w:val="en-CA" w:eastAsia="en-CA" w:bidi="th-TH"/>
        </w:rPr>
      </w:pPr>
      <w:r w:rsidRPr="00E14AD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CA" w:eastAsia="en-CA" w:bidi="th-TH"/>
        </w:rPr>
        <w:t>3NF - Resolve Transitive Dependency</w:t>
      </w:r>
    </w:p>
    <w:p w14:paraId="161EEF9D" w14:textId="77777777" w:rsidR="0058783B" w:rsidRPr="0008438B" w:rsidRDefault="0008438B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08438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Invoice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InvoiceNo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CustNo[FK], Or</w:t>
      </w:r>
      <w:r w:rsidR="00B549D3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derNo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Date, TotalAmount, Discount)</w:t>
      </w:r>
    </w:p>
    <w:p w14:paraId="3BDB1920" w14:textId="77777777" w:rsidR="0008438B" w:rsidRPr="0058783B" w:rsidRDefault="0008438B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5F5FB837" w14:textId="77777777" w:rsidR="0058783B" w:rsidRPr="0008438B" w:rsidRDefault="0058783B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Customer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CustNo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Name, Address)</w:t>
      </w:r>
    </w:p>
    <w:p w14:paraId="762AFCC7" w14:textId="77777777" w:rsidR="0008438B" w:rsidRPr="0058783B" w:rsidRDefault="0008438B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6A306696" w14:textId="77777777" w:rsidR="0058783B" w:rsidRPr="0008438B" w:rsidRDefault="0058783B" w:rsidP="00F73A52">
      <w:pPr>
        <w:spacing w:after="0" w:line="240" w:lineRule="auto"/>
        <w:ind w:left="142" w:hanging="2127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InvoiceDetails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="00B549D3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InvoiceNo</w:t>
      </w:r>
      <w:r w:rsidR="00B549D3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[FK]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, 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ProdNo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[FK], QtyOrder, QtyShip, QtyBack, TotalPrice)</w:t>
      </w:r>
    </w:p>
    <w:p w14:paraId="5DDC71EA" w14:textId="77777777" w:rsidR="0008438B" w:rsidRPr="0058783B" w:rsidRDefault="0008438B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</w:pPr>
    </w:p>
    <w:p w14:paraId="6D0B0DA6" w14:textId="77777777" w:rsidR="0058783B" w:rsidRDefault="0058783B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Product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ProductNo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Description, UnitPrice)</w:t>
      </w:r>
    </w:p>
    <w:p w14:paraId="5C178BDE" w14:textId="77777777" w:rsidR="0086097C" w:rsidRDefault="0086097C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0E5DB984" w14:textId="77777777" w:rsidR="0086097C" w:rsidRDefault="0086097C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3CA2A5B7" w14:textId="77777777" w:rsidR="0086097C" w:rsidRDefault="0086097C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46BC3020" w14:textId="77777777" w:rsidR="0086097C" w:rsidRDefault="0086097C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3C8F22E0" w14:textId="77777777" w:rsidR="0086097C" w:rsidRDefault="0086097C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5A39D0C0" w14:textId="77777777" w:rsidR="0086097C" w:rsidRDefault="0086097C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770A4CBC" w14:textId="77777777" w:rsidR="0086097C" w:rsidRDefault="0086097C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612EB338" w14:textId="77777777" w:rsidR="0086097C" w:rsidRDefault="0086097C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579E4CF9" w14:textId="77777777" w:rsidR="0086097C" w:rsidRDefault="0086097C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6EFBE04B" w14:textId="77777777" w:rsidR="0086097C" w:rsidRDefault="0086097C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4FD89668" w14:textId="77777777" w:rsidR="0086097C" w:rsidRDefault="0086097C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430EE2AE" w14:textId="77777777" w:rsidR="0086097C" w:rsidRPr="0058783B" w:rsidRDefault="0086097C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2D1B1151" w14:textId="77777777" w:rsidR="0058783B" w:rsidRPr="0058783B" w:rsidRDefault="0058783B" w:rsidP="00E14ADD">
      <w:pPr>
        <w:spacing w:after="0" w:line="240" w:lineRule="auto"/>
        <w:ind w:left="-1985" w:hanging="2345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14:paraId="02741DAE" w14:textId="77777777" w:rsidR="0058783B" w:rsidRPr="0058783B" w:rsidRDefault="0058783B" w:rsidP="00A14AAC">
      <w:pP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14:paraId="3BA35A1A" w14:textId="77777777" w:rsidR="0086097C" w:rsidRDefault="0086097C" w:rsidP="0086097C">
      <w:pPr>
        <w:ind w:left="-1985"/>
        <w:jc w:val="center"/>
        <w:rPr>
          <w:rFonts w:ascii="Courier New" w:hAnsi="Courier New" w:cs="Courier New"/>
          <w:b/>
          <w:bCs/>
          <w:sz w:val="28"/>
          <w:szCs w:val="36"/>
        </w:rPr>
      </w:pPr>
      <w:r>
        <w:rPr>
          <w:rFonts w:ascii="Courier New" w:hAnsi="Courier New" w:cs="Courier New"/>
          <w:b/>
          <w:bCs/>
          <w:sz w:val="28"/>
          <w:szCs w:val="36"/>
        </w:rPr>
        <w:t xml:space="preserve">ER Diagram for </w:t>
      </w:r>
      <w:r w:rsidR="00C57DC3">
        <w:rPr>
          <w:rFonts w:ascii="Courier New" w:hAnsi="Courier New" w:cs="Courier New"/>
          <w:b/>
          <w:bCs/>
          <w:sz w:val="28"/>
          <w:szCs w:val="36"/>
        </w:rPr>
        <w:t>Invoice Management System</w:t>
      </w:r>
      <w:r>
        <w:rPr>
          <w:rFonts w:ascii="Courier New" w:hAnsi="Courier New" w:cs="Courier New"/>
          <w:b/>
          <w:bCs/>
          <w:sz w:val="28"/>
          <w:szCs w:val="36"/>
        </w:rPr>
        <w:t xml:space="preserve"> </w:t>
      </w:r>
    </w:p>
    <w:p w14:paraId="04C472A4" w14:textId="77777777" w:rsidR="00184B35" w:rsidRDefault="0086097C">
      <w:pPr>
        <w:spacing w:before="720"/>
      </w:pPr>
      <w:r>
        <w:rPr>
          <w:rFonts w:ascii="Courier New" w:hAnsi="Courier New" w:cs="Courier New"/>
          <w:b/>
          <w:bCs/>
          <w:noProof/>
          <w:sz w:val="28"/>
          <w:szCs w:val="36"/>
          <w:lang w:val="en-CA" w:eastAsia="en-CA" w:bidi="th-TH"/>
        </w:rPr>
        <w:drawing>
          <wp:anchor distT="0" distB="0" distL="114300" distR="114300" simplePos="0" relativeHeight="251658240" behindDoc="0" locked="0" layoutInCell="1" allowOverlap="1" wp14:anchorId="2B7E1A43" wp14:editId="1FC23CEE">
            <wp:simplePos x="0" y="0"/>
            <wp:positionH relativeFrom="page">
              <wp:align>center</wp:align>
            </wp:positionH>
            <wp:positionV relativeFrom="margin">
              <wp:posOffset>1040765</wp:posOffset>
            </wp:positionV>
            <wp:extent cx="6539865" cy="55816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D8E6B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86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84B35" w:rsidSect="006F2BED">
      <w:headerReference w:type="default" r:id="rId14"/>
      <w:pgSz w:w="12240" w:h="15840" w:code="1"/>
      <w:pgMar w:top="0" w:right="720" w:bottom="851" w:left="3096" w:header="108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456CAD" w14:textId="77777777" w:rsidR="00FC73AD" w:rsidRDefault="00FC73AD">
      <w:pPr>
        <w:spacing w:after="0" w:line="240" w:lineRule="auto"/>
      </w:pPr>
      <w:r>
        <w:separator/>
      </w:r>
    </w:p>
    <w:p w14:paraId="3F672262" w14:textId="77777777" w:rsidR="00FC73AD" w:rsidRDefault="00FC73AD"/>
    <w:p w14:paraId="729ED4E7" w14:textId="77777777" w:rsidR="00FC73AD" w:rsidRDefault="00FC73AD"/>
    <w:p w14:paraId="525A90D0" w14:textId="77777777" w:rsidR="00FC73AD" w:rsidRDefault="00FC73AD"/>
  </w:endnote>
  <w:endnote w:type="continuationSeparator" w:id="0">
    <w:p w14:paraId="77462D78" w14:textId="77777777" w:rsidR="00FC73AD" w:rsidRDefault="00FC73AD">
      <w:pPr>
        <w:spacing w:after="0" w:line="240" w:lineRule="auto"/>
      </w:pPr>
      <w:r>
        <w:continuationSeparator/>
      </w:r>
    </w:p>
    <w:p w14:paraId="5A4B3F84" w14:textId="77777777" w:rsidR="00FC73AD" w:rsidRDefault="00FC73AD"/>
    <w:p w14:paraId="13D08C96" w14:textId="77777777" w:rsidR="00FC73AD" w:rsidRDefault="00FC73AD"/>
    <w:p w14:paraId="42AE23F8" w14:textId="77777777" w:rsidR="00FC73AD" w:rsidRDefault="00FC73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F8D4C0" w14:textId="77777777" w:rsidR="00184B35" w:rsidRPr="0058783B" w:rsidRDefault="00FC73AD">
    <w:pPr>
      <w:pStyle w:val="Organization"/>
      <w:rPr>
        <w:color w:val="191919" w:themeColor="background2" w:themeShade="1A"/>
        <w:sz w:val="48"/>
        <w:szCs w:val="48"/>
      </w:rPr>
    </w:pPr>
    <w:sdt>
      <w:sdtPr>
        <w:rPr>
          <w:color w:val="191919" w:themeColor="background2" w:themeShade="1A"/>
          <w:sz w:val="48"/>
          <w:szCs w:val="48"/>
        </w:rPr>
        <w:alias w:val="Company"/>
        <w:tag w:val=""/>
        <w:id w:val="43724334"/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/>
      </w:sdtPr>
      <w:sdtEndPr/>
      <w:sdtContent>
        <w:r w:rsidR="0058783B" w:rsidRPr="0058783B">
          <w:rPr>
            <w:color w:val="191919" w:themeColor="background2" w:themeShade="1A"/>
            <w:sz w:val="48"/>
            <w:szCs w:val="48"/>
          </w:rPr>
          <w:t>SET C</w:t>
        </w:r>
      </w:sdtContent>
    </w:sdt>
  </w:p>
  <w:tbl>
    <w:tblPr>
      <w:tblW w:w="6361" w:type="pct"/>
      <w:tblInd w:w="-2347" w:type="dxa"/>
      <w:tblBorders>
        <w:top w:val="single" w:sz="8" w:space="0" w:color="000000" w:themeColor="text1"/>
      </w:tblBorders>
      <w:tblCellMar>
        <w:top w:w="144" w:type="dxa"/>
        <w:left w:w="0" w:type="dxa"/>
        <w:right w:w="0" w:type="dxa"/>
      </w:tblCellMar>
      <w:tblLook w:val="04A0" w:firstRow="1" w:lastRow="0" w:firstColumn="1" w:lastColumn="0" w:noHBand="0" w:noVBand="1"/>
      <w:tblDescription w:val="Contact info table"/>
    </w:tblPr>
    <w:tblGrid>
      <w:gridCol w:w="3573"/>
      <w:gridCol w:w="3573"/>
      <w:gridCol w:w="3571"/>
    </w:tblGrid>
    <w:tr w:rsidR="0058783B" w:rsidRPr="0058783B" w14:paraId="5E1C1AF0" w14:textId="77777777">
      <w:tc>
        <w:tcPr>
          <w:tcW w:w="1667" w:type="pct"/>
          <w:tcMar>
            <w:bottom w:w="144" w:type="dxa"/>
          </w:tcMar>
        </w:tcPr>
        <w:p w14:paraId="6D069E31" w14:textId="77777777" w:rsidR="0058783B" w:rsidRPr="0058783B" w:rsidRDefault="0058783B">
          <w:pPr>
            <w:pStyle w:val="ContactInfo"/>
            <w:rPr>
              <w:rStyle w:val="Strong"/>
              <w:color w:val="191919" w:themeColor="background2" w:themeShade="1A"/>
              <w:sz w:val="48"/>
              <w:szCs w:val="48"/>
            </w:rPr>
          </w:pPr>
          <w:r w:rsidRPr="0058783B">
            <w:rPr>
              <w:rStyle w:val="Strong"/>
              <w:color w:val="191919" w:themeColor="background2" w:themeShade="1A"/>
              <w:sz w:val="48"/>
              <w:szCs w:val="48"/>
            </w:rPr>
            <w:t>KOBUNNOI</w:t>
          </w:r>
        </w:p>
        <w:p w14:paraId="31EFB2D7" w14:textId="77777777" w:rsidR="00184B35" w:rsidRPr="0058783B" w:rsidRDefault="0058783B">
          <w:pPr>
            <w:pStyle w:val="ContactInfo"/>
            <w:rPr>
              <w:b/>
              <w:bCs/>
              <w:color w:val="191919" w:themeColor="background2" w:themeShade="1A"/>
              <w:sz w:val="48"/>
              <w:szCs w:val="48"/>
            </w:rPr>
          </w:pPr>
          <w:r w:rsidRPr="0058783B">
            <w:rPr>
              <w:rStyle w:val="Strong"/>
              <w:color w:val="191919" w:themeColor="background2" w:themeShade="1A"/>
              <w:sz w:val="48"/>
              <w:szCs w:val="48"/>
            </w:rPr>
            <w:t xml:space="preserve">HERRADURA     </w:t>
          </w:r>
        </w:p>
      </w:tc>
      <w:sdt>
        <w:sdtPr>
          <w:rPr>
            <w:b/>
            <w:bCs/>
            <w:color w:val="191919" w:themeColor="background2" w:themeShade="1A"/>
            <w:sz w:val="48"/>
            <w:szCs w:val="48"/>
          </w:rPr>
          <w:alias w:val="Address"/>
          <w:tag w:val=""/>
          <w:id w:val="-1682886448"/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 w:multiLine="1"/>
        </w:sdtPr>
        <w:sdtEndPr/>
        <w:sdtContent>
          <w:tc>
            <w:tcPr>
              <w:tcW w:w="1667" w:type="pct"/>
              <w:tcMar>
                <w:bottom w:w="144" w:type="dxa"/>
              </w:tcMar>
            </w:tcPr>
            <w:p w14:paraId="53ACB174" w14:textId="77777777" w:rsidR="00184B35" w:rsidRPr="0058783B" w:rsidRDefault="00666C7A">
              <w:pPr>
                <w:pStyle w:val="ContactInfo"/>
                <w:rPr>
                  <w:b/>
                  <w:bCs/>
                  <w:color w:val="191919" w:themeColor="background2" w:themeShade="1A"/>
                  <w:sz w:val="48"/>
                  <w:szCs w:val="48"/>
                </w:rPr>
              </w:pPr>
              <w:r>
                <w:rPr>
                  <w:b/>
                  <w:bCs/>
                  <w:color w:val="191919" w:themeColor="background2" w:themeShade="1A"/>
                  <w:sz w:val="48"/>
                  <w:szCs w:val="48"/>
                </w:rPr>
                <w:t xml:space="preserve">KUNLAYA </w:t>
              </w:r>
              <w:r>
                <w:rPr>
                  <w:b/>
                  <w:bCs/>
                  <w:color w:val="191919" w:themeColor="background2" w:themeShade="1A"/>
                  <w:sz w:val="48"/>
                  <w:szCs w:val="48"/>
                </w:rPr>
                <w:br/>
                <w:t>LANCELEI</w:t>
              </w:r>
            </w:p>
          </w:tc>
        </w:sdtContent>
      </w:sdt>
      <w:tc>
        <w:tcPr>
          <w:tcW w:w="1666" w:type="pct"/>
          <w:tcMar>
            <w:bottom w:w="144" w:type="dxa"/>
          </w:tcMar>
        </w:tcPr>
        <w:sdt>
          <w:sdtPr>
            <w:rPr>
              <w:b/>
              <w:bCs/>
              <w:color w:val="191919" w:themeColor="background2" w:themeShade="1A"/>
              <w:sz w:val="48"/>
              <w:szCs w:val="48"/>
            </w:rPr>
            <w:alias w:val="Website"/>
            <w:tag w:val=""/>
            <w:id w:val="-422955446"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15:appearance w15:val="hidden"/>
            <w:text/>
          </w:sdtPr>
          <w:sdtEndPr/>
          <w:sdtContent>
            <w:p w14:paraId="232096B2" w14:textId="77777777" w:rsidR="00184B35" w:rsidRPr="0058783B" w:rsidRDefault="0058783B">
              <w:pPr>
                <w:pStyle w:val="ContactInfo"/>
                <w:rPr>
                  <w:b/>
                  <w:bCs/>
                  <w:color w:val="191919" w:themeColor="background2" w:themeShade="1A"/>
                  <w:sz w:val="48"/>
                  <w:szCs w:val="48"/>
                </w:rPr>
              </w:pPr>
              <w:r w:rsidRPr="0058783B">
                <w:rPr>
                  <w:b/>
                  <w:bCs/>
                  <w:color w:val="191919" w:themeColor="background2" w:themeShade="1A"/>
                  <w:sz w:val="48"/>
                  <w:szCs w:val="48"/>
                </w:rPr>
                <w:t>A00959419</w:t>
              </w:r>
            </w:p>
          </w:sdtContent>
        </w:sdt>
        <w:sdt>
          <w:sdtPr>
            <w:rPr>
              <w:b/>
              <w:bCs/>
              <w:color w:val="191919" w:themeColor="background2" w:themeShade="1A"/>
              <w:sz w:val="48"/>
              <w:szCs w:val="48"/>
            </w:rPr>
            <w:alias w:val="Email"/>
            <w:tag w:val=""/>
            <w:id w:val="308521650"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/>
          </w:sdtPr>
          <w:sdtEndPr/>
          <w:sdtContent>
            <w:p w14:paraId="3441DF31" w14:textId="77777777" w:rsidR="00184B35" w:rsidRPr="0058783B" w:rsidRDefault="0058783B">
              <w:pPr>
                <w:pStyle w:val="ContactInfo"/>
                <w:rPr>
                  <w:b/>
                  <w:bCs/>
                  <w:color w:val="191919" w:themeColor="background2" w:themeShade="1A"/>
                  <w:sz w:val="48"/>
                  <w:szCs w:val="48"/>
                </w:rPr>
              </w:pPr>
              <w:r w:rsidRPr="0058783B">
                <w:rPr>
                  <w:b/>
                  <w:bCs/>
                  <w:color w:val="191919" w:themeColor="background2" w:themeShade="1A"/>
                  <w:sz w:val="48"/>
                  <w:szCs w:val="48"/>
                </w:rPr>
                <w:t>A00960501</w:t>
              </w:r>
            </w:p>
          </w:sdtContent>
        </w:sdt>
      </w:tc>
    </w:tr>
    <w:tr w:rsidR="0058783B" w:rsidRPr="0058783B" w14:paraId="338E74C4" w14:textId="77777777">
      <w:trPr>
        <w:trHeight w:hRule="exact" w:val="86"/>
      </w:trPr>
      <w:tc>
        <w:tcPr>
          <w:tcW w:w="1667" w:type="pct"/>
          <w:shd w:val="clear" w:color="auto" w:fill="000000" w:themeFill="text1"/>
        </w:tcPr>
        <w:p w14:paraId="7742559B" w14:textId="77777777" w:rsidR="00184B35" w:rsidRPr="0058783B" w:rsidRDefault="00184B35">
          <w:pPr>
            <w:pStyle w:val="Footer"/>
            <w:rPr>
              <w:b/>
              <w:bCs/>
              <w:color w:val="191919" w:themeColor="background2" w:themeShade="1A"/>
              <w:sz w:val="48"/>
              <w:szCs w:val="48"/>
            </w:rPr>
          </w:pPr>
        </w:p>
      </w:tc>
      <w:tc>
        <w:tcPr>
          <w:tcW w:w="1667" w:type="pct"/>
          <w:shd w:val="clear" w:color="auto" w:fill="000000" w:themeFill="text1"/>
        </w:tcPr>
        <w:p w14:paraId="46DB1524" w14:textId="77777777" w:rsidR="00184B35" w:rsidRPr="0058783B" w:rsidRDefault="00184B35">
          <w:pPr>
            <w:pStyle w:val="Footer"/>
            <w:rPr>
              <w:b/>
              <w:bCs/>
              <w:color w:val="191919" w:themeColor="background2" w:themeShade="1A"/>
              <w:sz w:val="48"/>
              <w:szCs w:val="48"/>
            </w:rPr>
          </w:pPr>
        </w:p>
      </w:tc>
      <w:tc>
        <w:tcPr>
          <w:tcW w:w="1666" w:type="pct"/>
          <w:shd w:val="clear" w:color="auto" w:fill="000000" w:themeFill="text1"/>
        </w:tcPr>
        <w:p w14:paraId="5DC6ED67" w14:textId="77777777" w:rsidR="00184B35" w:rsidRPr="0058783B" w:rsidRDefault="00184B35">
          <w:pPr>
            <w:pStyle w:val="Footer"/>
            <w:rPr>
              <w:b/>
              <w:bCs/>
              <w:color w:val="191919" w:themeColor="background2" w:themeShade="1A"/>
              <w:sz w:val="48"/>
              <w:szCs w:val="48"/>
            </w:rPr>
          </w:pPr>
        </w:p>
      </w:tc>
    </w:tr>
  </w:tbl>
  <w:p w14:paraId="7B224FB4" w14:textId="77777777" w:rsidR="00184B35" w:rsidRPr="0058783B" w:rsidRDefault="00184B35">
    <w:pPr>
      <w:pStyle w:val="Footer"/>
      <w:rPr>
        <w:b/>
        <w:bCs/>
        <w:color w:val="191919" w:themeColor="background2" w:themeShade="1A"/>
        <w:sz w:val="48"/>
        <w:szCs w:val="4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46C6BE" w14:textId="77777777" w:rsidR="00FC73AD" w:rsidRDefault="00FC73AD">
      <w:pPr>
        <w:spacing w:after="0" w:line="240" w:lineRule="auto"/>
      </w:pPr>
      <w:r>
        <w:separator/>
      </w:r>
    </w:p>
    <w:p w14:paraId="08435240" w14:textId="77777777" w:rsidR="00FC73AD" w:rsidRDefault="00FC73AD"/>
    <w:p w14:paraId="19B71208" w14:textId="77777777" w:rsidR="00FC73AD" w:rsidRDefault="00FC73AD"/>
    <w:p w14:paraId="1F3B79E6" w14:textId="77777777" w:rsidR="00FC73AD" w:rsidRDefault="00FC73AD"/>
  </w:footnote>
  <w:footnote w:type="continuationSeparator" w:id="0">
    <w:p w14:paraId="3584ABEF" w14:textId="77777777" w:rsidR="00FC73AD" w:rsidRDefault="00FC73AD">
      <w:pPr>
        <w:spacing w:after="0" w:line="240" w:lineRule="auto"/>
      </w:pPr>
      <w:r>
        <w:continuationSeparator/>
      </w:r>
    </w:p>
    <w:p w14:paraId="3DC4C744" w14:textId="77777777" w:rsidR="00FC73AD" w:rsidRDefault="00FC73AD"/>
    <w:p w14:paraId="411D5491" w14:textId="77777777" w:rsidR="00FC73AD" w:rsidRDefault="00FC73AD"/>
    <w:p w14:paraId="1D4228DA" w14:textId="77777777" w:rsidR="00FC73AD" w:rsidRDefault="00FC73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88"/>
      <w:gridCol w:w="288"/>
      <w:gridCol w:w="8424"/>
    </w:tblGrid>
    <w:tr w:rsidR="00184B35" w14:paraId="3867D9AD" w14:textId="77777777">
      <w:trPr>
        <w:trHeight w:hRule="exact" w:val="720"/>
        <w:jc w:val="right"/>
      </w:trPr>
      <w:tc>
        <w:tcPr>
          <w:tcW w:w="2088" w:type="dxa"/>
          <w:vAlign w:val="bottom"/>
        </w:tcPr>
        <w:p w14:paraId="7E6A18F5" w14:textId="77777777" w:rsidR="00184B35" w:rsidRDefault="00184B35">
          <w:pPr>
            <w:pStyle w:val="Page"/>
          </w:pPr>
        </w:p>
      </w:tc>
      <w:tc>
        <w:tcPr>
          <w:tcW w:w="288" w:type="dxa"/>
          <w:shd w:val="clear" w:color="auto" w:fill="auto"/>
          <w:vAlign w:val="bottom"/>
        </w:tcPr>
        <w:p w14:paraId="474C77E6" w14:textId="77777777" w:rsidR="00184B35" w:rsidRDefault="00184B35"/>
      </w:tc>
      <w:tc>
        <w:tcPr>
          <w:tcW w:w="8424" w:type="dxa"/>
          <w:vAlign w:val="bottom"/>
        </w:tcPr>
        <w:p w14:paraId="5BA086FF" w14:textId="77777777" w:rsidR="00184B35" w:rsidRDefault="00C50FEA">
          <w:pPr>
            <w:pStyle w:val="Heading3"/>
          </w:pPr>
          <w:r>
            <w:t>Table of Contents</w:t>
          </w:r>
        </w:p>
      </w:tc>
    </w:tr>
    <w:tr w:rsidR="00184B35" w14:paraId="4CFB603F" w14:textId="77777777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14:paraId="0316910D" w14:textId="77777777" w:rsidR="00184B35" w:rsidRDefault="00184B35">
          <w:pPr>
            <w:pStyle w:val="Header"/>
          </w:pPr>
        </w:p>
      </w:tc>
      <w:tc>
        <w:tcPr>
          <w:tcW w:w="288" w:type="dxa"/>
          <w:shd w:val="clear" w:color="auto" w:fill="auto"/>
        </w:tcPr>
        <w:p w14:paraId="13C752FA" w14:textId="77777777" w:rsidR="00184B35" w:rsidRDefault="00184B35">
          <w:pPr>
            <w:pStyle w:val="Header"/>
          </w:pPr>
        </w:p>
      </w:tc>
      <w:tc>
        <w:tcPr>
          <w:tcW w:w="8424" w:type="dxa"/>
          <w:shd w:val="clear" w:color="auto" w:fill="000000" w:themeFill="text1"/>
        </w:tcPr>
        <w:p w14:paraId="60C6FD96" w14:textId="77777777" w:rsidR="00184B35" w:rsidRDefault="00184B35">
          <w:pPr>
            <w:pStyle w:val="Header"/>
          </w:pPr>
        </w:p>
      </w:tc>
    </w:tr>
  </w:tbl>
  <w:p w14:paraId="62A83B48" w14:textId="77777777" w:rsidR="00184B35" w:rsidRDefault="00184B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018F9" w14:textId="77777777" w:rsidR="00EF64C7" w:rsidRPr="0058783B" w:rsidRDefault="00EF64C7" w:rsidP="005878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48820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9"/>
    <w:multiLevelType w:val="singleLevel"/>
    <w:tmpl w:val="BD588B1C"/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2" w15:restartNumberingAfterBreak="0">
    <w:nsid w:val="00380E11"/>
    <w:multiLevelType w:val="multilevel"/>
    <w:tmpl w:val="9CAAA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5B2888"/>
    <w:multiLevelType w:val="hybridMultilevel"/>
    <w:tmpl w:val="38F444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667B0"/>
    <w:multiLevelType w:val="multilevel"/>
    <w:tmpl w:val="437A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F174C7"/>
    <w:multiLevelType w:val="multilevel"/>
    <w:tmpl w:val="6E52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FB31C8"/>
    <w:multiLevelType w:val="multilevel"/>
    <w:tmpl w:val="EADC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0677E8"/>
    <w:multiLevelType w:val="multilevel"/>
    <w:tmpl w:val="9D9E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F5529D"/>
    <w:multiLevelType w:val="hybridMultilevel"/>
    <w:tmpl w:val="2B0605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F6A45"/>
    <w:multiLevelType w:val="multilevel"/>
    <w:tmpl w:val="017C49B4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720" w:hanging="360"/>
      </w:pPr>
      <w:rPr>
        <w:rFonts w:hint="default"/>
        <w:color w:val="EF4623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EF4623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EF4623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50342432"/>
    <w:multiLevelType w:val="multilevel"/>
    <w:tmpl w:val="8146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7F084F"/>
    <w:multiLevelType w:val="multilevel"/>
    <w:tmpl w:val="F2BCD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B53C3A"/>
    <w:multiLevelType w:val="multilevel"/>
    <w:tmpl w:val="9042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7C14EB"/>
    <w:multiLevelType w:val="multilevel"/>
    <w:tmpl w:val="182839F0"/>
    <w:lvl w:ilvl="0">
      <w:start w:val="1"/>
      <w:numFmt w:val="bullet"/>
      <w:pStyle w:val="ListBullet"/>
      <w:lvlText w:val="•"/>
      <w:lvlJc w:val="left"/>
      <w:pPr>
        <w:ind w:left="648" w:hanging="360"/>
      </w:pPr>
      <w:rPr>
        <w:rFonts w:ascii="Cambria" w:hAnsi="Cambria" w:hint="default"/>
        <w:color w:val="EF4623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ascii="Cambria" w:hAnsi="Cambria" w:hint="default"/>
        <w:color w:val="EF4623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EF4623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EF4623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EF4623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EF4623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EF4623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EF4623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EF4623" w:themeColor="accent1"/>
      </w:rPr>
    </w:lvl>
  </w:abstractNum>
  <w:abstractNum w:abstractNumId="14" w15:restartNumberingAfterBreak="0">
    <w:nsid w:val="65995FAF"/>
    <w:multiLevelType w:val="multilevel"/>
    <w:tmpl w:val="F3A8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7D02AD"/>
    <w:multiLevelType w:val="hybridMultilevel"/>
    <w:tmpl w:val="8772AFCE"/>
    <w:lvl w:ilvl="0" w:tplc="10090001">
      <w:start w:val="1"/>
      <w:numFmt w:val="bullet"/>
      <w:lvlText w:val=""/>
      <w:lvlJc w:val="left"/>
      <w:pPr>
        <w:ind w:left="-162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-9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-1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3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125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197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269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341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4135" w:hanging="360"/>
      </w:pPr>
      <w:rPr>
        <w:rFonts w:ascii="Wingdings" w:hAnsi="Wingdings" w:hint="default"/>
      </w:rPr>
    </w:lvl>
  </w:abstractNum>
  <w:abstractNum w:abstractNumId="16" w15:restartNumberingAfterBreak="0">
    <w:nsid w:val="6D192D68"/>
    <w:multiLevelType w:val="multilevel"/>
    <w:tmpl w:val="700AA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867F8E"/>
    <w:multiLevelType w:val="hybridMultilevel"/>
    <w:tmpl w:val="4086E0FE"/>
    <w:lvl w:ilvl="0" w:tplc="B6A087B8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9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0"/>
  </w:num>
  <w:num w:numId="9">
    <w:abstractNumId w:val="17"/>
  </w:num>
  <w:num w:numId="10">
    <w:abstractNumId w:val="13"/>
  </w:num>
  <w:num w:numId="11">
    <w:abstractNumId w:val="13"/>
    <w:lvlOverride w:ilvl="0">
      <w:lvl w:ilvl="0">
        <w:start w:val="1"/>
        <w:numFmt w:val="bullet"/>
        <w:pStyle w:val="ListBullet"/>
        <w:lvlText w:val="•"/>
        <w:lvlJc w:val="left"/>
        <w:pPr>
          <w:tabs>
            <w:tab w:val="num" w:pos="288"/>
          </w:tabs>
          <w:ind w:left="504" w:hanging="216"/>
        </w:pPr>
        <w:rPr>
          <w:rFonts w:ascii="Cambria" w:hAnsi="Cambria" w:hint="default"/>
          <w:color w:val="EF4623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792"/>
          </w:tabs>
          <w:ind w:left="1008" w:hanging="216"/>
        </w:pPr>
        <w:rPr>
          <w:rFonts w:ascii="Cambria" w:hAnsi="Cambria" w:hint="default"/>
          <w:color w:val="EF4623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296"/>
          </w:tabs>
          <w:ind w:left="1512" w:hanging="216"/>
        </w:pPr>
        <w:rPr>
          <w:rFonts w:ascii="Cambria" w:hAnsi="Cambria" w:hint="default"/>
          <w:color w:val="EF4623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800"/>
          </w:tabs>
          <w:ind w:left="2016" w:hanging="216"/>
        </w:pPr>
        <w:rPr>
          <w:rFonts w:ascii="Cambria" w:hAnsi="Cambria" w:hint="default"/>
          <w:color w:val="EF4623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2304"/>
          </w:tabs>
          <w:ind w:left="2520" w:hanging="216"/>
        </w:pPr>
        <w:rPr>
          <w:rFonts w:ascii="Cambria" w:hAnsi="Cambria" w:hint="default"/>
          <w:color w:val="EF4623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808"/>
          </w:tabs>
          <w:ind w:left="3024" w:hanging="216"/>
        </w:pPr>
        <w:rPr>
          <w:rFonts w:ascii="Wingdings" w:hAnsi="Wingdings" w:hint="default"/>
          <w:color w:val="EF4623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3312"/>
          </w:tabs>
          <w:ind w:left="3528" w:hanging="216"/>
        </w:pPr>
        <w:rPr>
          <w:rFonts w:ascii="Symbol" w:hAnsi="Symbol" w:hint="default"/>
          <w:color w:val="EF4623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3816"/>
          </w:tabs>
          <w:ind w:left="4032" w:hanging="216"/>
        </w:pPr>
        <w:rPr>
          <w:rFonts w:ascii="Courier New" w:hAnsi="Courier New" w:hint="default"/>
          <w:color w:val="EF4623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4320"/>
          </w:tabs>
          <w:ind w:left="4536" w:hanging="216"/>
        </w:pPr>
        <w:rPr>
          <w:rFonts w:ascii="Wingdings" w:hAnsi="Wingdings" w:hint="default"/>
          <w:color w:val="EF4623" w:themeColor="accent1"/>
        </w:rPr>
      </w:lvl>
    </w:lvlOverride>
  </w:num>
  <w:num w:numId="12">
    <w:abstractNumId w:val="13"/>
  </w:num>
  <w:num w:numId="13">
    <w:abstractNumId w:val="13"/>
  </w:num>
  <w:num w:numId="14">
    <w:abstractNumId w:val="13"/>
    <w:lvlOverride w:ilvl="0">
      <w:lvl w:ilvl="0">
        <w:start w:val="1"/>
        <w:numFmt w:val="bullet"/>
        <w:pStyle w:val="ListBullet"/>
        <w:lvlText w:val="•"/>
        <w:lvlJc w:val="left"/>
        <w:pPr>
          <w:ind w:left="360" w:hanging="360"/>
        </w:pPr>
        <w:rPr>
          <w:rFonts w:ascii="Cambria" w:hAnsi="Cambria" w:hint="default"/>
          <w:color w:val="EF4623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864" w:hanging="360"/>
        </w:pPr>
        <w:rPr>
          <w:rFonts w:ascii="Cambria" w:hAnsi="Cambria" w:hint="default"/>
          <w:color w:val="EF4623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1368" w:hanging="360"/>
        </w:pPr>
        <w:rPr>
          <w:rFonts w:ascii="Cambria" w:hAnsi="Cambria" w:hint="default"/>
          <w:color w:val="EF4623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1872" w:hanging="360"/>
        </w:pPr>
        <w:rPr>
          <w:rFonts w:ascii="Cambria" w:hAnsi="Cambria" w:hint="default"/>
          <w:color w:val="EF4623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2376" w:hanging="360"/>
        </w:pPr>
        <w:rPr>
          <w:rFonts w:ascii="Cambria" w:hAnsi="Cambria" w:hint="default"/>
          <w:color w:val="EF4623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880" w:hanging="360"/>
        </w:pPr>
        <w:rPr>
          <w:rFonts w:ascii="Wingdings" w:hAnsi="Wingdings" w:hint="default"/>
          <w:color w:val="EF4623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3384" w:hanging="360"/>
        </w:pPr>
        <w:rPr>
          <w:rFonts w:ascii="Symbol" w:hAnsi="Symbol" w:hint="default"/>
          <w:color w:val="EF4623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3888" w:hanging="360"/>
        </w:pPr>
        <w:rPr>
          <w:rFonts w:ascii="Courier New" w:hAnsi="Courier New" w:hint="default"/>
          <w:color w:val="EF4623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4392" w:hanging="360"/>
        </w:pPr>
        <w:rPr>
          <w:rFonts w:ascii="Wingdings" w:hAnsi="Wingdings" w:hint="default"/>
          <w:color w:val="EF4623" w:themeColor="accent1"/>
        </w:rPr>
      </w:lvl>
    </w:lvlOverride>
  </w:num>
  <w:num w:numId="15">
    <w:abstractNumId w:val="13"/>
    <w:lvlOverride w:ilvl="0">
      <w:lvl w:ilvl="0">
        <w:start w:val="1"/>
        <w:numFmt w:val="bullet"/>
        <w:pStyle w:val="ListBullet"/>
        <w:lvlText w:val="•"/>
        <w:lvlJc w:val="left"/>
        <w:pPr>
          <w:ind w:left="648" w:hanging="360"/>
        </w:pPr>
        <w:rPr>
          <w:rFonts w:ascii="Cambria" w:hAnsi="Cambria" w:hint="default"/>
          <w:color w:val="EF4623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648"/>
          </w:tabs>
          <w:ind w:left="720" w:hanging="360"/>
        </w:pPr>
        <w:rPr>
          <w:rFonts w:ascii="Cambria" w:hAnsi="Cambria" w:hint="default"/>
          <w:color w:val="EF4623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008"/>
          </w:tabs>
          <w:ind w:left="1080" w:hanging="360"/>
        </w:pPr>
        <w:rPr>
          <w:rFonts w:ascii="Cambria" w:hAnsi="Cambria" w:hint="default"/>
          <w:color w:val="EF4623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368"/>
          </w:tabs>
          <w:ind w:left="1440" w:hanging="360"/>
        </w:pPr>
        <w:rPr>
          <w:rFonts w:ascii="Cambria" w:hAnsi="Cambria" w:hint="default"/>
          <w:color w:val="EF4623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1728"/>
          </w:tabs>
          <w:ind w:left="1800" w:hanging="360"/>
        </w:pPr>
        <w:rPr>
          <w:rFonts w:ascii="Cambria" w:hAnsi="Cambria" w:hint="default"/>
          <w:color w:val="EF4623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088"/>
          </w:tabs>
          <w:ind w:left="2160" w:hanging="360"/>
        </w:pPr>
        <w:rPr>
          <w:rFonts w:ascii="Wingdings" w:hAnsi="Wingdings" w:hint="default"/>
          <w:color w:val="EF4623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448"/>
          </w:tabs>
          <w:ind w:left="2520" w:hanging="360"/>
        </w:pPr>
        <w:rPr>
          <w:rFonts w:ascii="Symbol" w:hAnsi="Symbol" w:hint="default"/>
          <w:color w:val="EF4623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2808"/>
          </w:tabs>
          <w:ind w:left="2880" w:hanging="360"/>
        </w:pPr>
        <w:rPr>
          <w:rFonts w:ascii="Courier New" w:hAnsi="Courier New" w:hint="default"/>
          <w:color w:val="EF4623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3168"/>
          </w:tabs>
          <w:ind w:left="3240" w:hanging="360"/>
        </w:pPr>
        <w:rPr>
          <w:rFonts w:ascii="Wingdings" w:hAnsi="Wingdings" w:hint="default"/>
          <w:color w:val="EF4623" w:themeColor="accent1"/>
        </w:rPr>
      </w:lvl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14"/>
  </w:num>
  <w:num w:numId="22">
    <w:abstractNumId w:val="6"/>
  </w:num>
  <w:num w:numId="23">
    <w:abstractNumId w:val="16"/>
  </w:num>
  <w:num w:numId="24">
    <w:abstractNumId w:val="10"/>
  </w:num>
  <w:num w:numId="25">
    <w:abstractNumId w:val="2"/>
  </w:num>
  <w:num w:numId="26">
    <w:abstractNumId w:val="4"/>
  </w:num>
  <w:num w:numId="27">
    <w:abstractNumId w:val="5"/>
  </w:num>
  <w:num w:numId="28">
    <w:abstractNumId w:val="7"/>
  </w:num>
  <w:num w:numId="29">
    <w:abstractNumId w:val="12"/>
  </w:num>
  <w:num w:numId="30">
    <w:abstractNumId w:val="8"/>
  </w:num>
  <w:num w:numId="31">
    <w:abstractNumId w:val="15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83B"/>
    <w:rsid w:val="00022980"/>
    <w:rsid w:val="0008438B"/>
    <w:rsid w:val="000C7F52"/>
    <w:rsid w:val="000E3694"/>
    <w:rsid w:val="00127920"/>
    <w:rsid w:val="00136400"/>
    <w:rsid w:val="001672D5"/>
    <w:rsid w:val="00184B35"/>
    <w:rsid w:val="001865F2"/>
    <w:rsid w:val="0021038C"/>
    <w:rsid w:val="00214D0F"/>
    <w:rsid w:val="00217B83"/>
    <w:rsid w:val="00321F8F"/>
    <w:rsid w:val="00342438"/>
    <w:rsid w:val="00345E2C"/>
    <w:rsid w:val="003728CA"/>
    <w:rsid w:val="003E2188"/>
    <w:rsid w:val="003F429C"/>
    <w:rsid w:val="00466479"/>
    <w:rsid w:val="00466851"/>
    <w:rsid w:val="00476B3B"/>
    <w:rsid w:val="0050609D"/>
    <w:rsid w:val="0052581D"/>
    <w:rsid w:val="00555A95"/>
    <w:rsid w:val="00577305"/>
    <w:rsid w:val="0058783B"/>
    <w:rsid w:val="0059482B"/>
    <w:rsid w:val="005C2E0B"/>
    <w:rsid w:val="0063011F"/>
    <w:rsid w:val="00657688"/>
    <w:rsid w:val="00666C7A"/>
    <w:rsid w:val="006763C5"/>
    <w:rsid w:val="00677F67"/>
    <w:rsid w:val="006B7D2A"/>
    <w:rsid w:val="006D178C"/>
    <w:rsid w:val="006F2BED"/>
    <w:rsid w:val="00737B8C"/>
    <w:rsid w:val="007406B6"/>
    <w:rsid w:val="00743E4D"/>
    <w:rsid w:val="00760843"/>
    <w:rsid w:val="007B0DFA"/>
    <w:rsid w:val="007C26CE"/>
    <w:rsid w:val="007E5E59"/>
    <w:rsid w:val="007F3D04"/>
    <w:rsid w:val="0080433C"/>
    <w:rsid w:val="00823D33"/>
    <w:rsid w:val="0086097C"/>
    <w:rsid w:val="00867712"/>
    <w:rsid w:val="008B1747"/>
    <w:rsid w:val="008B46AB"/>
    <w:rsid w:val="008D1446"/>
    <w:rsid w:val="008E19FC"/>
    <w:rsid w:val="008E64D3"/>
    <w:rsid w:val="008E707B"/>
    <w:rsid w:val="008E7FB5"/>
    <w:rsid w:val="009210A6"/>
    <w:rsid w:val="00924378"/>
    <w:rsid w:val="00944D7A"/>
    <w:rsid w:val="009A0373"/>
    <w:rsid w:val="009A0F76"/>
    <w:rsid w:val="009B0D1E"/>
    <w:rsid w:val="00A03BCD"/>
    <w:rsid w:val="00A14AAC"/>
    <w:rsid w:val="00A42C65"/>
    <w:rsid w:val="00A61283"/>
    <w:rsid w:val="00A76A1A"/>
    <w:rsid w:val="00AC343A"/>
    <w:rsid w:val="00B549D3"/>
    <w:rsid w:val="00B643F2"/>
    <w:rsid w:val="00BC7F68"/>
    <w:rsid w:val="00C053CD"/>
    <w:rsid w:val="00C50FEA"/>
    <w:rsid w:val="00C57DC3"/>
    <w:rsid w:val="00C93027"/>
    <w:rsid w:val="00CA4B00"/>
    <w:rsid w:val="00CF7552"/>
    <w:rsid w:val="00DF1CFA"/>
    <w:rsid w:val="00E14ADD"/>
    <w:rsid w:val="00E339AE"/>
    <w:rsid w:val="00E6016B"/>
    <w:rsid w:val="00E73389"/>
    <w:rsid w:val="00E94B95"/>
    <w:rsid w:val="00EF64C7"/>
    <w:rsid w:val="00F06836"/>
    <w:rsid w:val="00F73A52"/>
    <w:rsid w:val="00F82545"/>
    <w:rsid w:val="00FC73AD"/>
    <w:rsid w:val="00FE0D74"/>
    <w:rsid w:val="00FE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6282C6"/>
  <w15:docId w15:val="{EBA2D6F1-C2AB-43F2-8A9E-B69094B36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6" w:unhideWhenUsed="1" w:qFormat="1"/>
    <w:lsdException w:name="heading 4" w:semiHidden="1" w:uiPriority="7" w:unhideWhenUsed="1" w:qFormat="1"/>
    <w:lsdException w:name="heading 5" w:semiHidden="1" w:uiPriority="7" w:unhideWhenUsed="1" w:qFormat="1"/>
    <w:lsdException w:name="heading 6" w:semiHidden="1" w:uiPriority="7" w:unhideWhenUsed="1" w:qFormat="1"/>
    <w:lsdException w:name="heading 7" w:semiHidden="1" w:uiPriority="7" w:unhideWhenUsed="1" w:qFormat="1"/>
    <w:lsdException w:name="heading 8" w:semiHidden="1" w:uiPriority="7" w:unhideWhenUsed="1" w:qFormat="1"/>
    <w:lsdException w:name="heading 9" w:semiHidden="1" w:uiPriority="7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8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3BCD"/>
  </w:style>
  <w:style w:type="paragraph" w:styleId="Heading1">
    <w:name w:val="heading 1"/>
    <w:basedOn w:val="Normal"/>
    <w:next w:val="Normal"/>
    <w:link w:val="Heading1Char"/>
    <w:uiPriority w:val="7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Heading2">
    <w:name w:val="heading 2"/>
    <w:basedOn w:val="Normal"/>
    <w:next w:val="Normal"/>
    <w:link w:val="Heading2Char"/>
    <w:uiPriority w:val="7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Heading3">
    <w:name w:val="heading 3"/>
    <w:basedOn w:val="Normal"/>
    <w:next w:val="Normal"/>
    <w:link w:val="Heading3Char"/>
    <w:uiPriority w:val="7"/>
    <w:unhideWhenUsed/>
    <w:qFormat/>
    <w:pPr>
      <w:keepNext/>
      <w:keepLines/>
      <w:spacing w:after="60" w:line="240" w:lineRule="auto"/>
      <w:ind w:left="29" w:right="29"/>
      <w:jc w:val="right"/>
      <w:outlineLvl w:val="2"/>
    </w:pPr>
    <w:rPr>
      <w:rFonts w:asciiTheme="majorHAnsi" w:eastAsiaTheme="majorEastAsia" w:hAnsiTheme="majorHAnsi" w:cstheme="majorBidi"/>
      <w:b/>
      <w:color w:val="BF2B0E" w:themeColor="accent1" w:themeShade="BF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  <w:ind w:left="29" w:right="144"/>
    </w:pPr>
    <w:rPr>
      <w:color w:val="BF2B0E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Pr>
      <w:color w:val="BF2B0E" w:themeColor="accent1" w:themeShade="BF"/>
    </w:rPr>
  </w:style>
  <w:style w:type="paragraph" w:styleId="Subtitle">
    <w:name w:val="Subtitle"/>
    <w:basedOn w:val="Normal"/>
    <w:link w:val="SubtitleChar"/>
    <w:uiPriority w:val="2"/>
    <w:unhideWhenUsed/>
    <w:qFormat/>
    <w:pPr>
      <w:numPr>
        <w:ilvl w:val="1"/>
      </w:numPr>
      <w:spacing w:before="40" w:after="160" w:line="288" w:lineRule="auto"/>
      <w:ind w:left="-2203" w:right="720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Page">
    <w:name w:val="Page"/>
    <w:basedOn w:val="Normal"/>
    <w:next w:val="Normal"/>
    <w:uiPriority w:val="97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styleId="Header">
    <w:name w:val="header"/>
    <w:basedOn w:val="Normal"/>
    <w:link w:val="HeaderChar"/>
    <w:uiPriority w:val="99"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7"/>
    <w:rPr>
      <w:rFonts w:asciiTheme="majorHAnsi" w:eastAsiaTheme="majorEastAsia" w:hAnsiTheme="majorHAnsi" w:cstheme="majorBidi"/>
      <w:b/>
      <w:color w:val="BF2B0E" w:themeColor="accent1" w:themeShade="BF"/>
      <w:sz w:val="36"/>
      <w:szCs w:val="24"/>
    </w:rPr>
  </w:style>
  <w:style w:type="paragraph" w:styleId="Title">
    <w:name w:val="Title"/>
    <w:basedOn w:val="Normal"/>
    <w:link w:val="TitleChar"/>
    <w:uiPriority w:val="1"/>
    <w:qFormat/>
    <w:pPr>
      <w:spacing w:before="3160" w:after="40" w:line="240" w:lineRule="auto"/>
      <w:ind w:left="-2347"/>
      <w:contextualSpacing/>
    </w:pPr>
    <w:rPr>
      <w:rFonts w:asciiTheme="majorHAnsi" w:eastAsiaTheme="majorEastAsia" w:hAnsiTheme="majorHAnsi" w:cstheme="majorBidi"/>
      <w:b/>
      <w:bCs/>
      <w:color w:val="BF2B0E" w:themeColor="accent1" w:themeShade="BF"/>
      <w:sz w:val="20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bCs/>
      <w:color w:val="BF2B0E" w:themeColor="accent1" w:themeShade="BF"/>
      <w:sz w:val="20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Strong">
    <w:name w:val="Strong"/>
    <w:basedOn w:val="DefaultParagraphFont"/>
    <w:uiPriority w:val="6"/>
    <w:qFormat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styleId="NoSpacing">
    <w:name w:val="No Spacing"/>
    <w:link w:val="NoSpacingChar"/>
    <w:uiPriority w:val="98"/>
    <w:unhideWhenUsed/>
    <w:qFormat/>
    <w:pPr>
      <w:spacing w:after="0" w:line="240" w:lineRule="auto"/>
    </w:pPr>
  </w:style>
  <w:style w:type="paragraph" w:customStyle="1" w:styleId="ContactInfo">
    <w:name w:val="Contact Info"/>
    <w:basedOn w:val="Normal"/>
    <w:uiPriority w:val="5"/>
    <w:qFormat/>
    <w:pPr>
      <w:spacing w:after="0" w:line="240" w:lineRule="auto"/>
      <w:ind w:left="29" w:right="144"/>
    </w:pPr>
    <w:rPr>
      <w:color w:val="BF2B0E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Heading1Char">
    <w:name w:val="Heading 1 Char"/>
    <w:basedOn w:val="DefaultParagraphFont"/>
    <w:link w:val="Heading1"/>
    <w:uiPriority w:val="7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OCHeading">
    <w:name w:val="TOC Heading"/>
    <w:basedOn w:val="Heading1"/>
    <w:next w:val="Normal"/>
    <w:uiPriority w:val="38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BF2B0E" w:themeColor="accent1" w:themeShade="BF"/>
      <w:kern w:val="20"/>
      <w:sz w:val="44"/>
    </w:rPr>
  </w:style>
  <w:style w:type="character" w:customStyle="1" w:styleId="Heading2Char">
    <w:name w:val="Heading 2 Char"/>
    <w:basedOn w:val="DefaultParagraphFont"/>
    <w:link w:val="Heading2"/>
    <w:uiPriority w:val="7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Quote">
    <w:name w:val="Quote"/>
    <w:basedOn w:val="Normal"/>
    <w:next w:val="Normal"/>
    <w:link w:val="QuoteChar"/>
    <w:uiPriority w:val="3"/>
    <w:unhideWhenUsed/>
    <w:qFormat/>
    <w:rsid w:val="00A03BCD"/>
    <w:pPr>
      <w:spacing w:before="360" w:after="600" w:line="360" w:lineRule="auto"/>
      <w:ind w:left="-2347"/>
    </w:pPr>
    <w:rPr>
      <w:i/>
      <w:iCs/>
      <w:color w:val="BF2B0E" w:themeColor="accent1" w:themeShade="BF"/>
      <w:kern w:val="20"/>
      <w:sz w:val="28"/>
    </w:rPr>
  </w:style>
  <w:style w:type="character" w:customStyle="1" w:styleId="QuoteChar">
    <w:name w:val="Quote Char"/>
    <w:basedOn w:val="DefaultParagraphFont"/>
    <w:link w:val="Quote"/>
    <w:uiPriority w:val="3"/>
    <w:rsid w:val="00A03BCD"/>
    <w:rPr>
      <w:i/>
      <w:iCs/>
      <w:color w:val="BF2B0E" w:themeColor="accent1" w:themeShade="BF"/>
      <w:kern w:val="20"/>
      <w:sz w:val="28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SignatureChar">
    <w:name w:val="Signature Char"/>
    <w:basedOn w:val="DefaultParagraphFont"/>
    <w:link w:val="Signature"/>
    <w:uiPriority w:val="8"/>
    <w:rsid w:val="00944D7A"/>
    <w:rPr>
      <w:color w:val="595959" w:themeColor="text1" w:themeTint="A6"/>
      <w:kern w:val="20"/>
    </w:rPr>
  </w:style>
  <w:style w:type="character" w:customStyle="1" w:styleId="NoSpacingChar">
    <w:name w:val="No Spacing Char"/>
    <w:basedOn w:val="DefaultParagraphFont"/>
    <w:link w:val="NoSpacing"/>
    <w:uiPriority w:val="98"/>
  </w:style>
  <w:style w:type="paragraph" w:styleId="ListBullet">
    <w:name w:val="List Bullet"/>
    <w:basedOn w:val="Normal"/>
    <w:uiPriority w:val="11"/>
    <w:qFormat/>
    <w:rsid w:val="005C2E0B"/>
    <w:pPr>
      <w:numPr>
        <w:numId w:val="12"/>
      </w:numPr>
      <w:spacing w:before="40" w:after="40" w:line="288" w:lineRule="auto"/>
      <w:ind w:left="360"/>
    </w:pPr>
    <w:rPr>
      <w:color w:val="595959" w:themeColor="text1" w:themeTint="A6"/>
      <w:szCs w:val="22"/>
      <w:lang w:eastAsia="en-US"/>
    </w:rPr>
  </w:style>
  <w:style w:type="paragraph" w:styleId="ListNumber">
    <w:name w:val="List Number"/>
    <w:basedOn w:val="Normal"/>
    <w:uiPriority w:val="9"/>
    <w:unhideWhenUsed/>
    <w:qFormat/>
    <w:rsid w:val="00944D7A"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Number2">
    <w:name w:val="List Number 2"/>
    <w:basedOn w:val="Normal"/>
    <w:uiPriority w:val="10"/>
    <w:qFormat/>
    <w:rsid w:val="001865F2"/>
    <w:pPr>
      <w:numPr>
        <w:ilvl w:val="1"/>
        <w:numId w:val="3"/>
      </w:numPr>
      <w:contextualSpacing/>
    </w:pPr>
  </w:style>
  <w:style w:type="table" w:customStyle="1" w:styleId="FinancialTable">
    <w:name w:val="Financial Table"/>
    <w:basedOn w:val="TableNormal"/>
    <w:uiPriority w:val="99"/>
    <w:rsid w:val="00944D7A"/>
    <w:pPr>
      <w:spacing w:before="60" w:after="60" w:line="240" w:lineRule="auto"/>
      <w:jc w:val="right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360" w:type="dxa"/>
      </w:tblCellMar>
    </w:tblPr>
    <w:tblStylePr w:type="firstRow">
      <w:pPr>
        <w:wordWrap/>
        <w:spacing w:beforeLines="0" w:before="40" w:beforeAutospacing="0" w:afterLines="0" w:after="40" w:afterAutospacing="0"/>
        <w:jc w:val="center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pPr>
        <w:wordWrap/>
        <w:jc w:val="left"/>
      </w:pPr>
      <w:rPr>
        <w:b/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rganization">
    <w:name w:val="Organization"/>
    <w:basedOn w:val="Normal"/>
    <w:uiPriority w:val="4"/>
    <w:qFormat/>
    <w:pPr>
      <w:spacing w:after="60" w:line="240" w:lineRule="auto"/>
      <w:ind w:left="-2318" w:right="29"/>
    </w:pPr>
    <w:rPr>
      <w:b/>
      <w:bCs/>
      <w:color w:val="BF2B0E" w:themeColor="accent1" w:themeShade="BF"/>
      <w:sz w:val="36"/>
    </w:rPr>
  </w:style>
  <w:style w:type="paragraph" w:styleId="Caption">
    <w:name w:val="caption"/>
    <w:basedOn w:val="Normal"/>
    <w:uiPriority w:val="35"/>
    <w:qFormat/>
    <w:rsid w:val="00577305"/>
    <w:pPr>
      <w:spacing w:after="120" w:line="240" w:lineRule="auto"/>
    </w:pPr>
    <w:rPr>
      <w:iCs/>
      <w:color w:val="auto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FE3D2C"/>
    <w:pPr>
      <w:pBdr>
        <w:top w:val="single" w:sz="4" w:space="10" w:color="BF2B0E" w:themeColor="accent1" w:themeShade="BF"/>
        <w:bottom w:val="single" w:sz="4" w:space="10" w:color="BF2B0E" w:themeColor="accent1" w:themeShade="BF"/>
      </w:pBdr>
      <w:spacing w:before="360" w:after="360"/>
      <w:ind w:left="864" w:right="864"/>
      <w:jc w:val="center"/>
    </w:pPr>
    <w:rPr>
      <w:i/>
      <w:iCs/>
      <w:color w:val="BF2B0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3D2C"/>
    <w:rPr>
      <w:i/>
      <w:iCs/>
      <w:color w:val="BF2B0E" w:themeColor="accent1" w:themeShade="BF"/>
    </w:rPr>
  </w:style>
  <w:style w:type="paragraph" w:customStyle="1" w:styleId="Sidebar">
    <w:name w:val="Sidebar"/>
    <w:basedOn w:val="Normal"/>
    <w:link w:val="SidebarChar"/>
    <w:uiPriority w:val="8"/>
    <w:qFormat/>
    <w:rsid w:val="00A03BCD"/>
    <w:pPr>
      <w:spacing w:before="240" w:after="240" w:line="288" w:lineRule="auto"/>
    </w:pPr>
    <w:rPr>
      <w:i/>
      <w:color w:val="BF2B0E" w:themeColor="accent1" w:themeShade="BF"/>
      <w:sz w:val="24"/>
    </w:rPr>
  </w:style>
  <w:style w:type="character" w:customStyle="1" w:styleId="SidebarChar">
    <w:name w:val="Sidebar Char"/>
    <w:basedOn w:val="DefaultParagraphFont"/>
    <w:link w:val="Sidebar"/>
    <w:uiPriority w:val="8"/>
    <w:rsid w:val="00A03BCD"/>
    <w:rPr>
      <w:i/>
      <w:color w:val="BF2B0E" w:themeColor="accent1" w:themeShade="BF"/>
      <w:sz w:val="24"/>
    </w:rPr>
  </w:style>
  <w:style w:type="paragraph" w:styleId="NormalWeb">
    <w:name w:val="Normal (Web)"/>
    <w:basedOn w:val="Normal"/>
    <w:uiPriority w:val="99"/>
    <w:semiHidden/>
    <w:unhideWhenUsed/>
    <w:rsid w:val="00587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CA" w:eastAsia="en-CA" w:bidi="th-TH"/>
    </w:rPr>
  </w:style>
  <w:style w:type="paragraph" w:styleId="ListParagraph">
    <w:name w:val="List Paragraph"/>
    <w:basedOn w:val="Normal"/>
    <w:uiPriority w:val="34"/>
    <w:semiHidden/>
    <w:qFormat/>
    <w:rsid w:val="00B64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37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1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3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12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3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tmp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tmp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nlaya\AppData\Roaming\Microsoft\Templates\Annual%20report%20(Red%20and%20Black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E008C577ACF4FC59B81DE4652C11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53CDD-483E-438B-A404-442BDF2CEB79}"/>
      </w:docPartPr>
      <w:docPartBody>
        <w:p w:rsidR="0037598B" w:rsidRDefault="008D5AB1">
          <w:pPr>
            <w:pStyle w:val="8E008C577ACF4FC59B81DE4652C112FA"/>
          </w:pPr>
          <w:r>
            <w:t>Annual Report</w:t>
          </w:r>
        </w:p>
      </w:docPartBody>
    </w:docPart>
    <w:docPart>
      <w:docPartPr>
        <w:name w:val="6DD5E8A84B5845B8A4CF6D092B4B7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1FB9D-858E-4AD0-85EC-12AE1B07D6D0}"/>
      </w:docPartPr>
      <w:docPartBody>
        <w:p w:rsidR="0037598B" w:rsidRDefault="008D5AB1">
          <w:pPr>
            <w:pStyle w:val="6DD5E8A84B5845B8A4CF6D092B4B773A"/>
          </w:pPr>
          <w:r>
            <w:t>FY Year</w:t>
          </w:r>
        </w:p>
      </w:docPartBody>
    </w:docPart>
    <w:docPart>
      <w:docPartPr>
        <w:name w:val="E0C826E32D264F0DACDB9F213A0C1B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BF6C4-57D4-48FA-AF49-242641692919}"/>
      </w:docPartPr>
      <w:docPartBody>
        <w:p w:rsidR="0037598B" w:rsidRDefault="008D5AB1">
          <w:pPr>
            <w:pStyle w:val="E0C826E32D264F0DACDB9F213A0C1B9B"/>
          </w:pPr>
          <w:r>
            <w:t>Add a quote here from one of your company executives or use this space for a brief summary of the document content.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F6A45"/>
    <w:multiLevelType w:val="multilevel"/>
    <w:tmpl w:val="017C49B4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5B9BD5" w:themeColor="accent1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720" w:hanging="360"/>
      </w:pPr>
      <w:rPr>
        <w:rFonts w:hint="default"/>
        <w:color w:val="5B9BD5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5B9BD5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5B9BD5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17C14EB"/>
    <w:multiLevelType w:val="multilevel"/>
    <w:tmpl w:val="182839F0"/>
    <w:lvl w:ilvl="0">
      <w:start w:val="1"/>
      <w:numFmt w:val="bullet"/>
      <w:pStyle w:val="ListBullet"/>
      <w:lvlText w:val="•"/>
      <w:lvlJc w:val="left"/>
      <w:pPr>
        <w:ind w:left="648" w:hanging="360"/>
      </w:pPr>
      <w:rPr>
        <w:rFonts w:ascii="Cambria" w:hAnsi="Cambria" w:hint="default"/>
        <w:color w:val="5B9BD5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ascii="Cambria" w:hAnsi="Cambria" w:hint="default"/>
        <w:color w:val="5B9BD5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5B9BD5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5B9BD5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5B9BD5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5B9BD5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5B9BD5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5B9BD5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5B9BD5" w:themeColor="accent1"/>
      </w:rPr>
    </w:lvl>
  </w:abstractNum>
  <w:num w:numId="1">
    <w:abstractNumId w:val="1"/>
  </w:num>
  <w:num w:numId="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AB1"/>
    <w:rsid w:val="00065546"/>
    <w:rsid w:val="00153181"/>
    <w:rsid w:val="0037598B"/>
    <w:rsid w:val="003B3670"/>
    <w:rsid w:val="008D5AB1"/>
    <w:rsid w:val="00A66F4F"/>
    <w:rsid w:val="00EF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CA" w:eastAsia="en-CA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008C577ACF4FC59B81DE4652C112FA">
    <w:name w:val="8E008C577ACF4FC59B81DE4652C112FA"/>
  </w:style>
  <w:style w:type="paragraph" w:customStyle="1" w:styleId="6DD5E8A84B5845B8A4CF6D092B4B773A">
    <w:name w:val="6DD5E8A84B5845B8A4CF6D092B4B773A"/>
  </w:style>
  <w:style w:type="paragraph" w:customStyle="1" w:styleId="E0C826E32D264F0DACDB9F213A0C1B9B">
    <w:name w:val="E0C826E32D264F0DACDB9F213A0C1B9B"/>
  </w:style>
  <w:style w:type="paragraph" w:customStyle="1" w:styleId="BA823023A37C468C973D10E482E4A49F">
    <w:name w:val="BA823023A37C468C973D10E482E4A49F"/>
  </w:style>
  <w:style w:type="paragraph" w:customStyle="1" w:styleId="0E646BC48D98448C91F91B4050A44723">
    <w:name w:val="0E646BC48D98448C91F91B4050A44723"/>
  </w:style>
  <w:style w:type="paragraph" w:customStyle="1" w:styleId="F7D124AAB1EC450289FC59E14AF97E7B">
    <w:name w:val="F7D124AAB1EC450289FC59E14AF97E7B"/>
  </w:style>
  <w:style w:type="paragraph" w:customStyle="1" w:styleId="0950002F68714D5F8D7A5A3CC4A66A55">
    <w:name w:val="0950002F68714D5F8D7A5A3CC4A66A55"/>
  </w:style>
  <w:style w:type="paragraph" w:customStyle="1" w:styleId="C9F6EA13ECE2485CBEFA840F4276010C">
    <w:name w:val="C9F6EA13ECE2485CBEFA840F4276010C"/>
  </w:style>
  <w:style w:type="paragraph" w:customStyle="1" w:styleId="AF776EFBFA444CAE8D7D15A3D15034A9">
    <w:name w:val="AF776EFBFA444CAE8D7D15A3D15034A9"/>
  </w:style>
  <w:style w:type="paragraph" w:customStyle="1" w:styleId="1FA886B1899F44CE9CE65A7CDD44D9EA">
    <w:name w:val="1FA886B1899F44CE9CE65A7CDD44D9EA"/>
  </w:style>
  <w:style w:type="paragraph" w:customStyle="1" w:styleId="130886DC0F874B7F88A0C4E2B09EA860">
    <w:name w:val="130886DC0F874B7F88A0C4E2B09EA860"/>
  </w:style>
  <w:style w:type="paragraph" w:customStyle="1" w:styleId="B71AECB96785402C9F034A2B35EC0480">
    <w:name w:val="B71AECB96785402C9F034A2B35EC0480"/>
  </w:style>
  <w:style w:type="paragraph" w:customStyle="1" w:styleId="D6D4CBC6B6764438992643FB122C02F9">
    <w:name w:val="D6D4CBC6B6764438992643FB122C02F9"/>
  </w:style>
  <w:style w:type="paragraph" w:customStyle="1" w:styleId="362321F147D344C5A18B36294AA159E1">
    <w:name w:val="362321F147D344C5A18B36294AA159E1"/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40" w:after="40" w:line="288" w:lineRule="auto"/>
      <w:ind w:left="360"/>
    </w:pPr>
    <w:rPr>
      <w:rFonts w:eastAsiaTheme="minorHAnsi"/>
      <w:color w:val="595959" w:themeColor="text1" w:themeTint="A6"/>
      <w:sz w:val="20"/>
      <w:szCs w:val="22"/>
      <w:lang w:val="en-US" w:eastAsia="en-US" w:bidi="ar-SA"/>
    </w:rPr>
  </w:style>
  <w:style w:type="paragraph" w:customStyle="1" w:styleId="F9D135AD5A1E4301915B01F34DD5D59E">
    <w:name w:val="F9D135AD5A1E4301915B01F34DD5D59E"/>
  </w:style>
  <w:style w:type="paragraph" w:customStyle="1" w:styleId="D40BA261A6D2465E9EA88C595E23ED43">
    <w:name w:val="D40BA261A6D2465E9EA88C595E23ED43"/>
  </w:style>
  <w:style w:type="paragraph" w:customStyle="1" w:styleId="C40A95202DAF4F62B1B5AA2475647C40">
    <w:name w:val="C40A95202DAF4F62B1B5AA2475647C40"/>
  </w:style>
  <w:style w:type="paragraph" w:customStyle="1" w:styleId="45213DD873864184A437F619D822B93B">
    <w:name w:val="45213DD873864184A437F619D822B93B"/>
  </w:style>
  <w:style w:type="paragraph" w:customStyle="1" w:styleId="F8857C803A2F44D6BDC5D5D195BF4904">
    <w:name w:val="F8857C803A2F44D6BDC5D5D195BF4904"/>
  </w:style>
  <w:style w:type="paragraph" w:customStyle="1" w:styleId="48C2A906CE7342FCA997C2CB5FC70781">
    <w:name w:val="48C2A906CE7342FCA997C2CB5FC70781"/>
  </w:style>
  <w:style w:type="paragraph" w:customStyle="1" w:styleId="4E9F6CF73F43412BB8B0710C4C0CE35A">
    <w:name w:val="4E9F6CF73F43412BB8B0710C4C0CE35A"/>
  </w:style>
  <w:style w:type="paragraph" w:customStyle="1" w:styleId="CBFB3E8C5F2B46149400D2D3487ED35C">
    <w:name w:val="CBFB3E8C5F2B46149400D2D3487ED35C"/>
  </w:style>
  <w:style w:type="paragraph" w:customStyle="1" w:styleId="27F2E6C15D6F4867B41B2A4D0F5CB1FE">
    <w:name w:val="27F2E6C15D6F4867B41B2A4D0F5CB1FE"/>
  </w:style>
  <w:style w:type="paragraph" w:customStyle="1" w:styleId="62B9D0392C7146D5BA2EA6C2A8294696">
    <w:name w:val="62B9D0392C7146D5BA2EA6C2A8294696"/>
  </w:style>
  <w:style w:type="paragraph" w:customStyle="1" w:styleId="F4385A05467B4853AED60EDB389FCBD1">
    <w:name w:val="F4385A05467B4853AED60EDB389FCBD1"/>
  </w:style>
  <w:style w:type="paragraph" w:customStyle="1" w:styleId="780D1A31BE52454BBBE98A5F5874F42B">
    <w:name w:val="780D1A31BE52454BBBE98A5F5874F42B"/>
  </w:style>
  <w:style w:type="paragraph" w:customStyle="1" w:styleId="380CC356F1234747B058CE5774F7C2AB">
    <w:name w:val="380CC356F1234747B058CE5774F7C2AB"/>
  </w:style>
  <w:style w:type="paragraph" w:customStyle="1" w:styleId="9C8EDE25870A426A8AFAB34D8E6C7E99">
    <w:name w:val="9C8EDE25870A426A8AFAB34D8E6C7E99"/>
  </w:style>
  <w:style w:type="paragraph" w:customStyle="1" w:styleId="775CDB8F51064EBC980C6F0B7A9B4CEF">
    <w:name w:val="775CDB8F51064EBC980C6F0B7A9B4CEF"/>
  </w:style>
  <w:style w:type="paragraph" w:customStyle="1" w:styleId="A07A2B2445044D84A7D4335EA0B85E06">
    <w:name w:val="A07A2B2445044D84A7D4335EA0B85E06"/>
  </w:style>
  <w:style w:type="paragraph" w:customStyle="1" w:styleId="DA3C3A7E0E0943E79362C2B657F38C2C">
    <w:name w:val="DA3C3A7E0E0943E79362C2B657F38C2C"/>
  </w:style>
  <w:style w:type="paragraph" w:customStyle="1" w:styleId="D023D242D3C14231880195FEEDB84EE0">
    <w:name w:val="D023D242D3C14231880195FEEDB84EE0"/>
  </w:style>
  <w:style w:type="paragraph" w:customStyle="1" w:styleId="8D6399A575724E3C9DA3051893049744">
    <w:name w:val="8D6399A575724E3C9DA3051893049744"/>
  </w:style>
  <w:style w:type="paragraph" w:customStyle="1" w:styleId="A69FDB63950B4B438B9DBCF2865AAC38">
    <w:name w:val="A69FDB63950B4B438B9DBCF2865AAC38"/>
  </w:style>
  <w:style w:type="paragraph" w:customStyle="1" w:styleId="36D118785A154D5F831994AEBF92AD8A">
    <w:name w:val="36D118785A154D5F831994AEBF92AD8A"/>
  </w:style>
  <w:style w:type="paragraph" w:customStyle="1" w:styleId="9CBA8528A33048F0AA47190EC3490706">
    <w:name w:val="9CBA8528A33048F0AA47190EC3490706"/>
  </w:style>
  <w:style w:type="paragraph" w:styleId="ListNumber">
    <w:name w:val="List Number"/>
    <w:basedOn w:val="Normal"/>
    <w:uiPriority w:val="9"/>
    <w:unhideWhenUsed/>
    <w:qFormat/>
    <w:pPr>
      <w:numPr>
        <w:numId w:val="2"/>
      </w:numPr>
      <w:spacing w:before="40" w:line="288" w:lineRule="auto"/>
      <w:contextualSpacing/>
    </w:pPr>
    <w:rPr>
      <w:rFonts w:eastAsiaTheme="minorHAnsi"/>
      <w:color w:val="595959" w:themeColor="text1" w:themeTint="A6"/>
      <w:kern w:val="20"/>
      <w:sz w:val="20"/>
      <w:szCs w:val="20"/>
      <w:lang w:val="en-US" w:eastAsia="ja-JP" w:bidi="ar-SA"/>
    </w:rPr>
  </w:style>
  <w:style w:type="paragraph" w:styleId="ListNumber2">
    <w:name w:val="List Number 2"/>
    <w:basedOn w:val="Normal"/>
    <w:uiPriority w:val="10"/>
    <w:qFormat/>
    <w:pPr>
      <w:numPr>
        <w:ilvl w:val="1"/>
        <w:numId w:val="2"/>
      </w:numPr>
      <w:spacing w:after="180" w:line="336" w:lineRule="auto"/>
      <w:contextualSpacing/>
    </w:pPr>
    <w:rPr>
      <w:rFonts w:eastAsiaTheme="minorHAnsi"/>
      <w:color w:val="404040" w:themeColor="text1" w:themeTint="BF"/>
      <w:sz w:val="20"/>
      <w:szCs w:val="20"/>
      <w:lang w:val="en-US" w:eastAsia="ja-JP" w:bidi="ar-SA"/>
    </w:rPr>
  </w:style>
  <w:style w:type="paragraph" w:customStyle="1" w:styleId="24BF468C909A4FD191709A10C6BD6606">
    <w:name w:val="24BF468C909A4FD191709A10C6BD6606"/>
  </w:style>
  <w:style w:type="paragraph" w:customStyle="1" w:styleId="2CB337CE38794B54812C22A424282631">
    <w:name w:val="2CB337CE38794B54812C22A424282631"/>
  </w:style>
  <w:style w:type="paragraph" w:customStyle="1" w:styleId="835080E4AAF34E3E8DBC13C50A9F1003">
    <w:name w:val="835080E4AAF34E3E8DBC13C50A9F1003"/>
  </w:style>
  <w:style w:type="character" w:styleId="Strong">
    <w:name w:val="Strong"/>
    <w:basedOn w:val="DefaultParagraphFont"/>
    <w:uiPriority w:val="6"/>
    <w:qFormat/>
    <w:rPr>
      <w:b/>
      <w:bCs/>
    </w:rPr>
  </w:style>
  <w:style w:type="paragraph" w:customStyle="1" w:styleId="0FFCEE42A15043CE800A59241584837E">
    <w:name w:val="0FFCEE42A15043CE800A59241584837E"/>
  </w:style>
  <w:style w:type="paragraph" w:customStyle="1" w:styleId="2297245EFB4A47D6AFE115A72976CD70">
    <w:name w:val="2297245EFB4A47D6AFE115A72976CD70"/>
  </w:style>
  <w:style w:type="paragraph" w:customStyle="1" w:styleId="9A2DC82D25E14275BA912F61D133A168">
    <w:name w:val="9A2DC82D25E14275BA912F61D133A168"/>
  </w:style>
  <w:style w:type="paragraph" w:customStyle="1" w:styleId="E06744455EBF4595AFCB46802E82B267">
    <w:name w:val="E06744455EBF4595AFCB46802E82B267"/>
  </w:style>
  <w:style w:type="paragraph" w:customStyle="1" w:styleId="552A3DAF08DF47DB909BA1B53969DCC5">
    <w:name w:val="552A3DAF08DF47DB909BA1B53969DCC5"/>
  </w:style>
  <w:style w:type="paragraph" w:customStyle="1" w:styleId="3A528CA91BD3430AA9E25278EF12326B">
    <w:name w:val="3A528CA91BD3430AA9E25278EF12326B"/>
  </w:style>
  <w:style w:type="paragraph" w:customStyle="1" w:styleId="7A3157C44C7D4B49B6B1754A8B3BF438">
    <w:name w:val="7A3157C44C7D4B49B6B1754A8B3BF438"/>
  </w:style>
  <w:style w:type="paragraph" w:customStyle="1" w:styleId="F833C79972584313A527A063129BC844">
    <w:name w:val="F833C79972584313A527A063129BC844"/>
  </w:style>
  <w:style w:type="paragraph" w:customStyle="1" w:styleId="4E9B685B320F49E6819458E81B110586">
    <w:name w:val="4E9B685B320F49E6819458E81B110586"/>
  </w:style>
  <w:style w:type="paragraph" w:customStyle="1" w:styleId="003281144D5847D8BD578A5B464EAF03">
    <w:name w:val="003281144D5847D8BD578A5B464EAF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NORMALIZATION RELATIONAL MODEL   </Abstract>
  <CompanyAddress>KUNLAYA 
LANCELEI</CompanyAddress>
  <CompanyPhone/>
  <CompanyFax/>
  <CompanyEmail>A00960501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4C63B7-A026-4A37-9535-4FBB4C03A1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638743-7C5D-41FE-BAD4-66C22D387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Annual report (Red and Black design).dotx</Template>
  <TotalTime>0</TotalTime>
  <Pages>5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2714</vt:lpstr>
    </vt:vector>
  </TitlesOfParts>
  <Company>SET C</Company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2714</dc:title>
  <dc:subject>aSSIGNMENT 4</dc:subject>
  <dc:creator>Kunlaya</dc:creator>
  <cp:keywords/>
  <cp:lastModifiedBy>Kunlaya Kobunnoi</cp:lastModifiedBy>
  <cp:revision>2</cp:revision>
  <cp:lastPrinted>2016-11-10T16:17:00Z</cp:lastPrinted>
  <dcterms:created xsi:type="dcterms:W3CDTF">2016-11-10T20:35:00Z</dcterms:created>
  <dcterms:modified xsi:type="dcterms:W3CDTF">2016-11-10T20:35:00Z</dcterms:modified>
  <cp:contentStatus>A00959419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