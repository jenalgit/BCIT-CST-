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191919" w:themeColor="background2" w:themeShade="1A"/>
        </w:rPr>
        <w:alias w:val="Title"/>
        <w:tag w:val=""/>
        <w:id w:val="147261466"/>
        <w:placeholder>
          <w:docPart w:val="8E008C577ACF4FC59B81DE4652C112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p w:rsidR="00184B35" w:rsidRPr="008D1446" w:rsidRDefault="00321F8F">
          <w:pPr>
            <w:pStyle w:val="Title"/>
            <w:rPr>
              <w:color w:val="191919" w:themeColor="background2" w:themeShade="1A"/>
            </w:rPr>
          </w:pPr>
          <w:r>
            <w:rPr>
              <w:color w:val="191919" w:themeColor="background2" w:themeShade="1A"/>
            </w:rPr>
            <w:t>COMP 2714</w:t>
          </w:r>
        </w:p>
      </w:sdtContent>
    </w:sdt>
    <w:p w:rsidR="00184B35" w:rsidRPr="008D1446" w:rsidRDefault="00BB0C34">
      <w:pPr>
        <w:pStyle w:val="Subtitle"/>
        <w:rPr>
          <w:color w:val="191919" w:themeColor="background2" w:themeShade="1A"/>
        </w:rPr>
      </w:pPr>
      <w:sdt>
        <w:sdtPr>
          <w:rPr>
            <w:color w:val="191919" w:themeColor="background2" w:themeShade="1A"/>
          </w:rPr>
          <w:alias w:val="Subtitle"/>
          <w:tag w:val=""/>
          <w:id w:val="149943644"/>
          <w:placeholder>
            <w:docPart w:val="6DD5E8A84B5845B8A4CF6D092B4B773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A462D1">
            <w:rPr>
              <w:color w:val="191919" w:themeColor="background2" w:themeShade="1A"/>
            </w:rPr>
            <w:t>aSSIGNMENT 6</w:t>
          </w:r>
        </w:sdtContent>
      </w:sdt>
    </w:p>
    <w:sdt>
      <w:sdtPr>
        <w:rPr>
          <w:rFonts w:asciiTheme="majorHAnsi" w:hAnsiTheme="majorHAnsi" w:cstheme="majorHAnsi"/>
          <w:color w:val="000000"/>
          <w:sz w:val="32"/>
          <w:szCs w:val="32"/>
          <w:lang w:val="en-CA" w:bidi="th-TH"/>
        </w:rPr>
        <w:alias w:val="Quote or Abstract"/>
        <w:tag w:val="Quote or Abstract"/>
        <w:id w:val="838122377"/>
        <w:placeholder>
          <w:docPart w:val="E0C826E32D264F0DACDB9F213A0C1B9B"/>
        </w:placeholder>
        <w:dataBinding w:prefixMappings="xmlns:ns0='http://schemas.microsoft.com/office/2006/coverPageProps'" w:xpath="/ns0:CoverPageProperties[1]/ns0:Abstract[1]" w:storeItemID="{55AF091B-3C7A-41E3-B477-F2FDAA23CFDA}"/>
        <w15:appearance w15:val="hidden"/>
        <w:text/>
      </w:sdtPr>
      <w:sdtEndPr/>
      <w:sdtContent>
        <w:p w:rsidR="00184B35" w:rsidRPr="00A462D1" w:rsidRDefault="00A462D1" w:rsidP="0058783B">
          <w:pPr>
            <w:pStyle w:val="Quote"/>
            <w:rPr>
              <w:rFonts w:asciiTheme="majorHAnsi" w:hAnsiTheme="majorHAnsi" w:cstheme="majorHAnsi"/>
              <w:color w:val="191919" w:themeColor="background2" w:themeShade="1A"/>
              <w:sz w:val="32"/>
              <w:szCs w:val="32"/>
            </w:rPr>
            <w:sectPr w:rsidR="00184B35" w:rsidRPr="00A462D1">
              <w:headerReference w:type="default" r:id="rId10"/>
              <w:footerReference w:type="first" r:id="rId11"/>
              <w:pgSz w:w="12240" w:h="15840" w:code="1"/>
              <w:pgMar w:top="1080" w:right="720" w:bottom="720" w:left="3096" w:header="1080" w:footer="720" w:gutter="0"/>
              <w:pgNumType w:fmt="lowerRoman" w:start="0"/>
              <w:cols w:space="708"/>
              <w:titlePg/>
              <w:docGrid w:linePitch="360"/>
            </w:sectPr>
          </w:pPr>
          <w:r w:rsidRPr="00A462D1">
            <w:rPr>
              <w:rFonts w:asciiTheme="majorHAnsi" w:hAnsiTheme="majorHAnsi" w:cstheme="majorHAnsi"/>
              <w:color w:val="000000"/>
              <w:sz w:val="32"/>
              <w:szCs w:val="32"/>
              <w:lang w:val="en-CA" w:bidi="th-TH"/>
            </w:rPr>
            <w:t>Logical Database Design: Relational Model</w:t>
          </w:r>
        </w:p>
      </w:sdtContent>
    </w:sdt>
    <w:p w:rsidR="00212114" w:rsidRDefault="00212114" w:rsidP="00D927FF">
      <w:pPr>
        <w:spacing w:after="0" w:line="240" w:lineRule="auto"/>
        <w:ind w:left="-1111" w:hanging="1985"/>
      </w:pPr>
    </w:p>
    <w:p w:rsidR="00D927FF" w:rsidRPr="00D927FF" w:rsidRDefault="00D927FF" w:rsidP="00D927FF">
      <w:pPr>
        <w:pStyle w:val="ListParagraph"/>
        <w:numPr>
          <w:ilvl w:val="0"/>
          <w:numId w:val="34"/>
        </w:numPr>
        <w:rPr>
          <w:sz w:val="28"/>
          <w:szCs w:val="28"/>
        </w:rPr>
      </w:pPr>
    </w:p>
    <w:p w:rsidR="00212114" w:rsidRPr="00D927FF" w:rsidRDefault="00D927FF" w:rsidP="00D927FF">
      <w:pPr>
        <w:ind w:left="-2410"/>
        <w:rPr>
          <w:sz w:val="28"/>
          <w:szCs w:val="28"/>
        </w:rPr>
      </w:pPr>
      <w:r w:rsidRPr="00D927FF">
        <w:rPr>
          <w:sz w:val="28"/>
          <w:szCs w:val="28"/>
        </w:rPr>
        <w:t>A ) Agent(</w:t>
      </w:r>
      <w:r w:rsidRPr="00D927FF">
        <w:rPr>
          <w:sz w:val="28"/>
          <w:szCs w:val="28"/>
          <w:u w:val="single"/>
        </w:rPr>
        <w:t>AgentID</w:t>
      </w:r>
      <w:r w:rsidRPr="00D927FF">
        <w:rPr>
          <w:sz w:val="28"/>
          <w:szCs w:val="28"/>
        </w:rPr>
        <w:t>,Name)</w:t>
      </w:r>
    </w:p>
    <w:p w:rsidR="00D927FF" w:rsidRPr="00D927FF" w:rsidRDefault="00D927FF" w:rsidP="00D927FF">
      <w:pPr>
        <w:ind w:left="-2410"/>
        <w:rPr>
          <w:sz w:val="28"/>
          <w:szCs w:val="28"/>
          <w:u w:val="single"/>
        </w:rPr>
      </w:pPr>
      <w:r w:rsidRPr="00D927FF">
        <w:rPr>
          <w:sz w:val="28"/>
          <w:szCs w:val="28"/>
        </w:rPr>
        <w:tab/>
      </w:r>
      <w:r w:rsidRPr="00D927FF">
        <w:rPr>
          <w:sz w:val="28"/>
          <w:szCs w:val="28"/>
        </w:rPr>
        <w:tab/>
      </w:r>
      <w:r w:rsidRPr="00D927FF">
        <w:rPr>
          <w:sz w:val="28"/>
          <w:szCs w:val="28"/>
        </w:rPr>
        <w:tab/>
      </w:r>
      <w:r w:rsidRPr="00D927FF">
        <w:rPr>
          <w:sz w:val="28"/>
          <w:szCs w:val="28"/>
        </w:rPr>
        <w:tab/>
      </w:r>
      <w:r w:rsidRPr="00D927FF">
        <w:rPr>
          <w:sz w:val="28"/>
          <w:szCs w:val="28"/>
        </w:rPr>
        <w:tab/>
      </w:r>
      <w:r w:rsidRPr="00D927FF">
        <w:rPr>
          <w:sz w:val="28"/>
          <w:szCs w:val="28"/>
        </w:rPr>
        <w:tab/>
      </w:r>
      <w:r w:rsidRPr="00D927FF">
        <w:rPr>
          <w:sz w:val="28"/>
          <w:szCs w:val="28"/>
        </w:rPr>
        <w:tab/>
      </w:r>
      <w:r w:rsidRPr="00D927FF">
        <w:rPr>
          <w:sz w:val="28"/>
          <w:szCs w:val="28"/>
        </w:rPr>
        <w:tab/>
      </w:r>
      <w:r w:rsidRPr="00D927FF">
        <w:rPr>
          <w:sz w:val="28"/>
          <w:szCs w:val="28"/>
        </w:rPr>
        <w:tab/>
        <w:t xml:space="preserve">   Home(</w:t>
      </w:r>
      <w:r w:rsidRPr="00D927FF">
        <w:rPr>
          <w:sz w:val="28"/>
          <w:szCs w:val="28"/>
          <w:u w:val="single"/>
        </w:rPr>
        <w:t>HomeNo,</w:t>
      </w:r>
      <w:r w:rsidRPr="00D927FF">
        <w:rPr>
          <w:sz w:val="28"/>
          <w:szCs w:val="28"/>
        </w:rPr>
        <w:t>Address)</w:t>
      </w:r>
    </w:p>
    <w:p w:rsidR="00D927FF" w:rsidRPr="00D927FF" w:rsidRDefault="00D927FF" w:rsidP="00D927FF">
      <w:pPr>
        <w:ind w:left="-2410"/>
        <w:rPr>
          <w:sz w:val="28"/>
          <w:szCs w:val="28"/>
        </w:rPr>
      </w:pPr>
      <w:r w:rsidRPr="00D927FF">
        <w:rPr>
          <w:sz w:val="28"/>
          <w:szCs w:val="28"/>
        </w:rPr>
        <w:t>B) Agent(</w:t>
      </w:r>
      <w:r w:rsidRPr="00D927FF">
        <w:rPr>
          <w:sz w:val="28"/>
          <w:szCs w:val="28"/>
          <w:u w:val="single"/>
        </w:rPr>
        <w:t>AgentID</w:t>
      </w:r>
      <w:r w:rsidRPr="00D927FF">
        <w:rPr>
          <w:sz w:val="28"/>
          <w:szCs w:val="28"/>
        </w:rPr>
        <w:t>,Name)</w:t>
      </w:r>
    </w:p>
    <w:p w:rsidR="00D927FF" w:rsidRDefault="00D927FF" w:rsidP="00D927FF">
      <w:pPr>
        <w:ind w:left="-241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D927FF">
        <w:rPr>
          <w:sz w:val="28"/>
          <w:szCs w:val="28"/>
        </w:rPr>
        <w:t>Home(</w:t>
      </w:r>
      <w:r w:rsidRPr="00D927FF">
        <w:rPr>
          <w:sz w:val="28"/>
          <w:szCs w:val="28"/>
          <w:u w:val="single"/>
        </w:rPr>
        <w:t>HomeNo,</w:t>
      </w:r>
      <w:r w:rsidRPr="00D927FF">
        <w:rPr>
          <w:sz w:val="28"/>
          <w:szCs w:val="28"/>
        </w:rPr>
        <w:t>Address)</w:t>
      </w:r>
    </w:p>
    <w:p w:rsidR="00D927FF" w:rsidRDefault="00D927FF" w:rsidP="00D927FF">
      <w:pPr>
        <w:ind w:left="-2410"/>
        <w:rPr>
          <w:sz w:val="28"/>
          <w:szCs w:val="28"/>
        </w:rPr>
      </w:pPr>
      <w:r>
        <w:rPr>
          <w:sz w:val="28"/>
          <w:szCs w:val="28"/>
        </w:rPr>
        <w:t xml:space="preserve">      List(</w:t>
      </w:r>
      <w:r w:rsidRPr="00D927FF">
        <w:rPr>
          <w:sz w:val="28"/>
          <w:szCs w:val="28"/>
          <w:u w:val="single"/>
        </w:rPr>
        <w:t>HomeNo</w:t>
      </w:r>
      <w:r w:rsidRPr="00D927FF">
        <w:rPr>
          <w:sz w:val="28"/>
          <w:szCs w:val="28"/>
        </w:rPr>
        <w:t>[FK]</w:t>
      </w:r>
      <w:r>
        <w:rPr>
          <w:sz w:val="28"/>
          <w:szCs w:val="28"/>
        </w:rPr>
        <w:t>,</w:t>
      </w:r>
      <w:r w:rsidRPr="00D927FF">
        <w:rPr>
          <w:sz w:val="28"/>
          <w:szCs w:val="28"/>
          <w:u w:val="single"/>
        </w:rPr>
        <w:t>AgentId</w:t>
      </w:r>
      <w:r>
        <w:rPr>
          <w:sz w:val="28"/>
          <w:szCs w:val="28"/>
        </w:rPr>
        <w:t>[FK],Comission)</w:t>
      </w:r>
    </w:p>
    <w:p w:rsidR="0009683F" w:rsidRPr="0009683F" w:rsidRDefault="0009683F" w:rsidP="0009683F">
      <w:pPr>
        <w:ind w:left="-2410"/>
        <w:rPr>
          <w:sz w:val="28"/>
          <w:szCs w:val="28"/>
        </w:rPr>
      </w:pPr>
      <w:r>
        <w:rPr>
          <w:sz w:val="28"/>
          <w:szCs w:val="28"/>
        </w:rPr>
        <w:t xml:space="preserve"> C) </w:t>
      </w:r>
      <w:r>
        <w:rPr>
          <w:sz w:val="28"/>
          <w:szCs w:val="28"/>
        </w:rPr>
        <w:tab/>
      </w:r>
      <w:r w:rsidRPr="0009683F">
        <w:rPr>
          <w:sz w:val="28"/>
          <w:szCs w:val="28"/>
        </w:rPr>
        <w:t>• List is an extra table more for the Optional rather than Basic 1-M relationship rule</w:t>
      </w:r>
    </w:p>
    <w:p w:rsidR="0009683F" w:rsidRPr="0009683F" w:rsidRDefault="0009683F" w:rsidP="0009683F">
      <w:pPr>
        <w:ind w:left="-2410" w:firstLine="970"/>
        <w:rPr>
          <w:sz w:val="28"/>
          <w:szCs w:val="28"/>
        </w:rPr>
      </w:pPr>
      <w:r w:rsidRPr="0009683F">
        <w:rPr>
          <w:sz w:val="28"/>
          <w:szCs w:val="28"/>
        </w:rPr>
        <w:t>• Inside the Optional 1-M Relationship Schema, nothing goes into the List table until the agent has found a home to put into listing</w:t>
      </w:r>
    </w:p>
    <w:p w:rsidR="00D927FF" w:rsidRDefault="0009683F" w:rsidP="0009683F">
      <w:pPr>
        <w:ind w:left="-2410" w:firstLine="970"/>
        <w:rPr>
          <w:sz w:val="28"/>
          <w:szCs w:val="28"/>
        </w:rPr>
      </w:pPr>
      <w:r w:rsidRPr="0009683F">
        <w:rPr>
          <w:sz w:val="28"/>
          <w:szCs w:val="28"/>
        </w:rPr>
        <w:t>•  Therefore, it’s primary keys are AgentID and HomeNo. It has to have both so a house can be inserted under the Agent’s name</w:t>
      </w:r>
    </w:p>
    <w:p w:rsidR="0014706B" w:rsidRDefault="0014706B" w:rsidP="0014706B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Employee(</w:t>
      </w:r>
      <w:r w:rsidRPr="0014706B">
        <w:rPr>
          <w:sz w:val="28"/>
          <w:szCs w:val="28"/>
          <w:u w:val="single"/>
        </w:rPr>
        <w:t>EmpNo</w:t>
      </w:r>
      <w:r>
        <w:rPr>
          <w:sz w:val="28"/>
          <w:szCs w:val="28"/>
        </w:rPr>
        <w:t>,…)</w:t>
      </w:r>
    </w:p>
    <w:p w:rsidR="0014706B" w:rsidRDefault="0014706B" w:rsidP="0014706B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Manager(</w:t>
      </w:r>
      <w:r w:rsidRPr="0014706B">
        <w:rPr>
          <w:sz w:val="28"/>
          <w:szCs w:val="28"/>
          <w:u w:val="single"/>
        </w:rPr>
        <w:t>EmpNo</w:t>
      </w:r>
      <w:r>
        <w:rPr>
          <w:sz w:val="28"/>
          <w:szCs w:val="28"/>
        </w:rPr>
        <w:t>[FK],</w:t>
      </w:r>
      <w:r w:rsidRPr="0014706B">
        <w:rPr>
          <w:sz w:val="28"/>
          <w:szCs w:val="28"/>
          <w:u w:val="single"/>
        </w:rPr>
        <w:t>ManagerNo</w:t>
      </w:r>
      <w:r>
        <w:rPr>
          <w:sz w:val="28"/>
          <w:szCs w:val="28"/>
        </w:rPr>
        <w:t>,…)</w:t>
      </w:r>
    </w:p>
    <w:p w:rsidR="0014706B" w:rsidRDefault="0014706B" w:rsidP="0014706B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Order(</w:t>
      </w:r>
      <w:r w:rsidR="00B828A2">
        <w:rPr>
          <w:sz w:val="28"/>
          <w:szCs w:val="28"/>
          <w:u w:val="single"/>
        </w:rPr>
        <w:t>Ord</w:t>
      </w:r>
      <w:r>
        <w:rPr>
          <w:sz w:val="28"/>
          <w:szCs w:val="28"/>
          <w:u w:val="single"/>
        </w:rPr>
        <w:t>No</w:t>
      </w:r>
      <w:r>
        <w:rPr>
          <w:sz w:val="28"/>
          <w:szCs w:val="28"/>
        </w:rPr>
        <w:t>,CustNo[FK],EmpNo[FK],…)</w:t>
      </w:r>
    </w:p>
    <w:p w:rsidR="0014706B" w:rsidRDefault="003A6598" w:rsidP="0014706B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Product(</w:t>
      </w:r>
      <w:r>
        <w:rPr>
          <w:sz w:val="28"/>
          <w:szCs w:val="28"/>
          <w:u w:val="single"/>
        </w:rPr>
        <w:t>ProdNo</w:t>
      </w:r>
      <w:r>
        <w:rPr>
          <w:sz w:val="28"/>
          <w:szCs w:val="28"/>
        </w:rPr>
        <w:t>,…</w:t>
      </w:r>
      <w:r w:rsidR="003D3826">
        <w:rPr>
          <w:sz w:val="28"/>
          <w:szCs w:val="28"/>
        </w:rPr>
        <w:t>.)</w:t>
      </w:r>
    </w:p>
    <w:p w:rsidR="003D3826" w:rsidRDefault="003D3826" w:rsidP="0014706B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Customer(</w:t>
      </w:r>
      <w:r>
        <w:rPr>
          <w:sz w:val="28"/>
          <w:szCs w:val="28"/>
          <w:u w:val="single"/>
        </w:rPr>
        <w:t>CustNo</w:t>
      </w:r>
      <w:r>
        <w:rPr>
          <w:sz w:val="28"/>
          <w:szCs w:val="28"/>
        </w:rPr>
        <w:t>,…)</w:t>
      </w:r>
    </w:p>
    <w:p w:rsidR="003D3826" w:rsidRDefault="003D3826" w:rsidP="0014706B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ProductQty(</w:t>
      </w:r>
      <w:r w:rsidRPr="003D3826">
        <w:rPr>
          <w:sz w:val="28"/>
          <w:szCs w:val="28"/>
          <w:u w:val="single"/>
        </w:rPr>
        <w:t>ProdNo</w:t>
      </w:r>
      <w:r>
        <w:rPr>
          <w:sz w:val="28"/>
          <w:szCs w:val="28"/>
          <w:u w:val="single"/>
        </w:rPr>
        <w:t>[</w:t>
      </w:r>
      <w:r>
        <w:rPr>
          <w:sz w:val="28"/>
          <w:szCs w:val="28"/>
        </w:rPr>
        <w:t>FK],</w:t>
      </w:r>
      <w:r w:rsidRPr="003D3826">
        <w:rPr>
          <w:sz w:val="28"/>
          <w:szCs w:val="28"/>
          <w:u w:val="single"/>
        </w:rPr>
        <w:t>OrderNo</w:t>
      </w:r>
      <w:r>
        <w:rPr>
          <w:sz w:val="28"/>
          <w:szCs w:val="28"/>
        </w:rPr>
        <w:t>[FK],Qty)</w:t>
      </w:r>
    </w:p>
    <w:p w:rsidR="003D3826" w:rsidRDefault="003D3826" w:rsidP="0014706B">
      <w:pPr>
        <w:pStyle w:val="ListParagraph"/>
        <w:ind w:left="-2050"/>
        <w:rPr>
          <w:sz w:val="28"/>
          <w:szCs w:val="28"/>
        </w:rPr>
      </w:pPr>
    </w:p>
    <w:p w:rsidR="003D3826" w:rsidRDefault="003D3826" w:rsidP="003D3826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Provider(</w:t>
      </w:r>
      <w:r>
        <w:rPr>
          <w:sz w:val="28"/>
          <w:szCs w:val="28"/>
          <w:u w:val="single"/>
        </w:rPr>
        <w:t>ProviderNo</w:t>
      </w:r>
      <w:r>
        <w:rPr>
          <w:sz w:val="28"/>
          <w:szCs w:val="28"/>
        </w:rPr>
        <w:t>,…)</w:t>
      </w:r>
    </w:p>
    <w:p w:rsidR="003D3826" w:rsidRDefault="003D3826" w:rsidP="003D3826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Nurse(</w:t>
      </w:r>
      <w:r>
        <w:rPr>
          <w:sz w:val="28"/>
          <w:szCs w:val="28"/>
          <w:u w:val="single"/>
        </w:rPr>
        <w:t>ProviderNo</w:t>
      </w:r>
      <w:r>
        <w:rPr>
          <w:sz w:val="28"/>
          <w:szCs w:val="28"/>
        </w:rPr>
        <w:t>[FK],…)</w:t>
      </w:r>
    </w:p>
    <w:p w:rsidR="003D3826" w:rsidRDefault="003D3826" w:rsidP="003D3826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NurseDetial(</w:t>
      </w:r>
      <w:r w:rsidRPr="003D3826">
        <w:rPr>
          <w:sz w:val="28"/>
          <w:szCs w:val="28"/>
          <w:u w:val="single"/>
        </w:rPr>
        <w:t>ProviderNo</w:t>
      </w:r>
      <w:r w:rsidRPr="003D3826">
        <w:rPr>
          <w:sz w:val="28"/>
          <w:szCs w:val="28"/>
        </w:rPr>
        <w:t>[FK]</w:t>
      </w:r>
      <w:r>
        <w:rPr>
          <w:sz w:val="28"/>
          <w:szCs w:val="28"/>
        </w:rPr>
        <w:t>,</w:t>
      </w:r>
      <w:r w:rsidRPr="003D3826">
        <w:rPr>
          <w:sz w:val="28"/>
          <w:szCs w:val="28"/>
          <w:u w:val="single"/>
        </w:rPr>
        <w:t>VisitNo</w:t>
      </w:r>
      <w:r>
        <w:rPr>
          <w:sz w:val="28"/>
          <w:szCs w:val="28"/>
        </w:rPr>
        <w:t>[FK],...)</w:t>
      </w:r>
    </w:p>
    <w:p w:rsidR="003D3826" w:rsidRPr="00AB6592" w:rsidRDefault="003D3826" w:rsidP="003D3826">
      <w:pPr>
        <w:pStyle w:val="ListParagraph"/>
        <w:ind w:left="-2050"/>
        <w:rPr>
          <w:rFonts w:cs="Cordia New"/>
          <w:sz w:val="28"/>
          <w:szCs w:val="35"/>
          <w:cs/>
          <w:lang w:bidi="th-TH"/>
        </w:rPr>
      </w:pPr>
      <w:r>
        <w:rPr>
          <w:sz w:val="28"/>
          <w:szCs w:val="28"/>
        </w:rPr>
        <w:t>Physician(</w:t>
      </w:r>
      <w:r w:rsidRPr="003D3826">
        <w:rPr>
          <w:sz w:val="28"/>
          <w:szCs w:val="28"/>
          <w:u w:val="single"/>
        </w:rPr>
        <w:t>ProvidierNo</w:t>
      </w:r>
      <w:r>
        <w:rPr>
          <w:sz w:val="28"/>
          <w:szCs w:val="28"/>
        </w:rPr>
        <w:t>[FK],..)</w:t>
      </w:r>
    </w:p>
    <w:p w:rsidR="003D3826" w:rsidRDefault="003D3826" w:rsidP="003D3826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Visit(</w:t>
      </w:r>
      <w:r>
        <w:rPr>
          <w:sz w:val="28"/>
          <w:szCs w:val="28"/>
          <w:u w:val="single"/>
        </w:rPr>
        <w:t>VisitNo</w:t>
      </w:r>
      <w:r>
        <w:rPr>
          <w:sz w:val="28"/>
          <w:szCs w:val="28"/>
        </w:rPr>
        <w:t>,…)</w:t>
      </w:r>
    </w:p>
    <w:p w:rsidR="003D3826" w:rsidRDefault="003D3826" w:rsidP="003D3826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VisitDetail(</w:t>
      </w:r>
      <w:r w:rsidRPr="003D3826">
        <w:rPr>
          <w:sz w:val="28"/>
          <w:szCs w:val="28"/>
          <w:u w:val="single"/>
        </w:rPr>
        <w:t>VisitNo</w:t>
      </w:r>
      <w:r w:rsidR="003D1ADF">
        <w:rPr>
          <w:sz w:val="28"/>
          <w:szCs w:val="28"/>
        </w:rPr>
        <w:t>[FK],</w:t>
      </w:r>
      <w:r w:rsidR="003D1ADF" w:rsidRPr="003D1ADF">
        <w:rPr>
          <w:sz w:val="28"/>
          <w:szCs w:val="28"/>
          <w:u w:val="single"/>
        </w:rPr>
        <w:t>VisitDetailNo</w:t>
      </w:r>
      <w:r w:rsidR="003D1ADF">
        <w:rPr>
          <w:sz w:val="28"/>
          <w:szCs w:val="28"/>
        </w:rPr>
        <w:t>,ProviderNo[FK],ItemNo[FK],…)</w:t>
      </w:r>
    </w:p>
    <w:p w:rsidR="0025671E" w:rsidRDefault="0025671E" w:rsidP="003D3826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lastRenderedPageBreak/>
        <w:t>Item(</w:t>
      </w:r>
      <w:r>
        <w:rPr>
          <w:sz w:val="28"/>
          <w:szCs w:val="28"/>
          <w:u w:val="single"/>
        </w:rPr>
        <w:t>ItemNo,</w:t>
      </w:r>
      <w:r>
        <w:rPr>
          <w:sz w:val="28"/>
          <w:szCs w:val="28"/>
        </w:rPr>
        <w:t>….)</w:t>
      </w:r>
    </w:p>
    <w:p w:rsidR="0025671E" w:rsidRPr="0025671E" w:rsidRDefault="0025671E" w:rsidP="003D3826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Patient(</w:t>
      </w:r>
      <w:r>
        <w:rPr>
          <w:sz w:val="28"/>
          <w:szCs w:val="28"/>
          <w:u w:val="single"/>
        </w:rPr>
        <w:t>PatNo</w:t>
      </w:r>
      <w:r>
        <w:rPr>
          <w:sz w:val="28"/>
          <w:szCs w:val="28"/>
        </w:rPr>
        <w:t>,….)</w:t>
      </w:r>
      <w:bookmarkStart w:id="0" w:name="_GoBack"/>
      <w:bookmarkEnd w:id="0"/>
    </w:p>
    <w:p w:rsidR="003D3826" w:rsidRPr="003D3826" w:rsidRDefault="003D3826" w:rsidP="003D3826">
      <w:pPr>
        <w:pStyle w:val="ListParagraph"/>
        <w:ind w:left="-2050"/>
        <w:rPr>
          <w:sz w:val="28"/>
          <w:szCs w:val="28"/>
        </w:rPr>
      </w:pPr>
    </w:p>
    <w:p w:rsidR="003D3826" w:rsidRPr="003D3826" w:rsidRDefault="003D3826" w:rsidP="0014706B">
      <w:pPr>
        <w:pStyle w:val="ListParagraph"/>
        <w:ind w:left="-2050"/>
        <w:rPr>
          <w:sz w:val="28"/>
          <w:szCs w:val="28"/>
        </w:rPr>
      </w:pPr>
    </w:p>
    <w:p w:rsidR="003D3826" w:rsidRPr="003D3826" w:rsidRDefault="003D3826" w:rsidP="0014706B">
      <w:pPr>
        <w:pStyle w:val="ListParagraph"/>
        <w:ind w:left="-2050"/>
        <w:rPr>
          <w:sz w:val="28"/>
          <w:szCs w:val="28"/>
        </w:rPr>
      </w:pPr>
    </w:p>
    <w:p w:rsidR="00D927FF" w:rsidRPr="00D927FF" w:rsidRDefault="00D927FF" w:rsidP="00D927FF">
      <w:pPr>
        <w:ind w:left="-2410"/>
        <w:rPr>
          <w:sz w:val="28"/>
          <w:szCs w:val="28"/>
          <w:u w:val="single"/>
        </w:rPr>
      </w:pPr>
    </w:p>
    <w:p w:rsidR="00D927FF" w:rsidRPr="00D927FF" w:rsidRDefault="00D927FF" w:rsidP="00D927FF">
      <w:pPr>
        <w:ind w:left="-2410"/>
      </w:pPr>
    </w:p>
    <w:p w:rsidR="00212114" w:rsidRDefault="00212114">
      <w:r>
        <w:br w:type="page"/>
      </w:r>
    </w:p>
    <w:p w:rsidR="00184B35" w:rsidRDefault="00184B35" w:rsidP="00212114">
      <w:pPr>
        <w:spacing w:after="0" w:line="240" w:lineRule="auto"/>
        <w:ind w:hanging="1985"/>
      </w:pPr>
    </w:p>
    <w:sectPr w:rsidR="00184B35" w:rsidSect="006F2BED">
      <w:headerReference w:type="default" r:id="rId12"/>
      <w:pgSz w:w="12240" w:h="15840" w:code="1"/>
      <w:pgMar w:top="0" w:right="720" w:bottom="851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C34" w:rsidRDefault="00BB0C34">
      <w:pPr>
        <w:spacing w:after="0" w:line="240" w:lineRule="auto"/>
      </w:pPr>
      <w:r>
        <w:separator/>
      </w:r>
    </w:p>
    <w:p w:rsidR="00BB0C34" w:rsidRDefault="00BB0C34"/>
    <w:p w:rsidR="00BB0C34" w:rsidRDefault="00BB0C34"/>
    <w:p w:rsidR="00BB0C34" w:rsidRDefault="00BB0C34"/>
  </w:endnote>
  <w:endnote w:type="continuationSeparator" w:id="0">
    <w:p w:rsidR="00BB0C34" w:rsidRDefault="00BB0C34">
      <w:pPr>
        <w:spacing w:after="0" w:line="240" w:lineRule="auto"/>
      </w:pPr>
      <w:r>
        <w:continuationSeparator/>
      </w:r>
    </w:p>
    <w:p w:rsidR="00BB0C34" w:rsidRDefault="00BB0C34"/>
    <w:p w:rsidR="00BB0C34" w:rsidRDefault="00BB0C34"/>
    <w:p w:rsidR="00BB0C34" w:rsidRDefault="00BB0C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B35" w:rsidRPr="0058783B" w:rsidRDefault="00BB0C34">
    <w:pPr>
      <w:pStyle w:val="Organization"/>
      <w:rPr>
        <w:color w:val="191919" w:themeColor="background2" w:themeShade="1A"/>
        <w:sz w:val="48"/>
        <w:szCs w:val="48"/>
      </w:rPr>
    </w:pPr>
    <w:sdt>
      <w:sdtPr>
        <w:rPr>
          <w:color w:val="191919" w:themeColor="background2" w:themeShade="1A"/>
          <w:sz w:val="48"/>
          <w:szCs w:val="48"/>
        </w:rPr>
        <w:alias w:val="Company"/>
        <w:tag w:val=""/>
        <w:id w:val="2143305412"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r w:rsidR="0058783B" w:rsidRPr="0058783B">
          <w:rPr>
            <w:color w:val="191919" w:themeColor="background2" w:themeShade="1A"/>
            <w:sz w:val="48"/>
            <w:szCs w:val="48"/>
          </w:rPr>
          <w:t>SET C</w:t>
        </w:r>
      </w:sdtContent>
    </w:sdt>
  </w:p>
  <w:tbl>
    <w:tblPr>
      <w:tblW w:w="6361" w:type="pct"/>
      <w:tblInd w:w="-2347" w:type="dxa"/>
      <w:tblBorders>
        <w:top w:val="single" w:sz="8" w:space="0" w:color="000000" w:themeColor="text1"/>
      </w:tblBorders>
      <w:tblCellMar>
        <w:top w:w="144" w:type="dxa"/>
        <w:left w:w="0" w:type="dxa"/>
        <w:right w:w="0" w:type="dxa"/>
      </w:tblCellMar>
      <w:tblLook w:val="04A0" w:firstRow="1" w:lastRow="0" w:firstColumn="1" w:lastColumn="0" w:noHBand="0" w:noVBand="1"/>
      <w:tblDescription w:val="Contact info table"/>
    </w:tblPr>
    <w:tblGrid>
      <w:gridCol w:w="3573"/>
      <w:gridCol w:w="3573"/>
      <w:gridCol w:w="3571"/>
    </w:tblGrid>
    <w:tr w:rsidR="0058783B" w:rsidRPr="0058783B">
      <w:tc>
        <w:tcPr>
          <w:tcW w:w="1667" w:type="pct"/>
          <w:tcMar>
            <w:bottom w:w="144" w:type="dxa"/>
          </w:tcMar>
        </w:tcPr>
        <w:p w:rsidR="0058783B" w:rsidRPr="0058783B" w:rsidRDefault="00212114">
          <w:pPr>
            <w:pStyle w:val="ContactInfo"/>
            <w:rPr>
              <w:rStyle w:val="Strong"/>
              <w:color w:val="191919" w:themeColor="background2" w:themeShade="1A"/>
              <w:sz w:val="48"/>
              <w:szCs w:val="48"/>
            </w:rPr>
          </w:pPr>
          <w:r>
            <w:rPr>
              <w:rStyle w:val="Strong"/>
              <w:color w:val="191919" w:themeColor="background2" w:themeShade="1A"/>
              <w:sz w:val="48"/>
              <w:szCs w:val="48"/>
            </w:rPr>
            <w:t>KUNLAYA</w:t>
          </w:r>
        </w:p>
        <w:p w:rsidR="00184B35" w:rsidRPr="0058783B" w:rsidRDefault="00212114">
          <w:pPr>
            <w:pStyle w:val="ContactInfo"/>
            <w:rPr>
              <w:b/>
              <w:bCs/>
              <w:color w:val="191919" w:themeColor="background2" w:themeShade="1A"/>
              <w:sz w:val="48"/>
              <w:szCs w:val="48"/>
            </w:rPr>
          </w:pPr>
          <w:r>
            <w:rPr>
              <w:rStyle w:val="Strong"/>
              <w:color w:val="191919" w:themeColor="background2" w:themeShade="1A"/>
              <w:sz w:val="48"/>
              <w:szCs w:val="48"/>
            </w:rPr>
            <w:t>LANCELEI</w:t>
          </w:r>
          <w:r w:rsidR="0058783B" w:rsidRPr="0058783B">
            <w:rPr>
              <w:rStyle w:val="Strong"/>
              <w:color w:val="191919" w:themeColor="background2" w:themeShade="1A"/>
              <w:sz w:val="48"/>
              <w:szCs w:val="48"/>
            </w:rPr>
            <w:t xml:space="preserve">     </w:t>
          </w:r>
        </w:p>
      </w:tc>
      <w:sdt>
        <w:sdtPr>
          <w:rPr>
            <w:b/>
            <w:bCs/>
            <w:color w:val="191919" w:themeColor="background2" w:themeShade="1A"/>
            <w:sz w:val="48"/>
            <w:szCs w:val="48"/>
          </w:rPr>
          <w:alias w:val="Address"/>
          <w:tag w:val=""/>
          <w:id w:val="733205136"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tc>
            <w:tcPr>
              <w:tcW w:w="1667" w:type="pct"/>
              <w:tcMar>
                <w:bottom w:w="144" w:type="dxa"/>
              </w:tcMar>
            </w:tcPr>
            <w:p w:rsidR="00184B35" w:rsidRPr="0058783B" w:rsidRDefault="00212114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212114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 xml:space="preserve">KOBUNNOI </w:t>
              </w:r>
              <w:r w:rsidRPr="00212114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br/>
                <w:t>HERRADURA</w:t>
              </w:r>
            </w:p>
          </w:tc>
        </w:sdtContent>
      </w:sdt>
      <w:tc>
        <w:tcPr>
          <w:tcW w:w="1666" w:type="pct"/>
          <w:tcMar>
            <w:bottom w:w="144" w:type="dxa"/>
          </w:tcMar>
        </w:tcPr>
        <w:sdt>
          <w:sdtPr>
            <w:rPr>
              <w:b/>
              <w:bCs/>
              <w:color w:val="191919" w:themeColor="background2" w:themeShade="1A"/>
              <w:sz w:val="48"/>
              <w:szCs w:val="48"/>
            </w:rPr>
            <w:alias w:val="Website"/>
            <w:tag w:val=""/>
            <w:id w:val="1349139786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:rsidR="00184B35" w:rsidRPr="0058783B" w:rsidRDefault="0058783B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A00959419</w:t>
              </w:r>
            </w:p>
          </w:sdtContent>
        </w:sdt>
        <w:sdt>
          <w:sdtPr>
            <w:rPr>
              <w:b/>
              <w:bCs/>
              <w:color w:val="191919" w:themeColor="background2" w:themeShade="1A"/>
              <w:sz w:val="48"/>
              <w:szCs w:val="48"/>
            </w:rPr>
            <w:alias w:val="Email"/>
            <w:tag w:val=""/>
            <w:id w:val="-1828199636"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/>
          </w:sdtPr>
          <w:sdtEndPr/>
          <w:sdtContent>
            <w:p w:rsidR="00184B35" w:rsidRPr="0058783B" w:rsidRDefault="0058783B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A00960501</w:t>
              </w:r>
            </w:p>
          </w:sdtContent>
        </w:sdt>
      </w:tc>
    </w:tr>
    <w:tr w:rsidR="0058783B" w:rsidRPr="0058783B">
      <w:trPr>
        <w:trHeight w:hRule="exact" w:val="86"/>
      </w:trPr>
      <w:tc>
        <w:tcPr>
          <w:tcW w:w="1667" w:type="pct"/>
          <w:shd w:val="clear" w:color="auto" w:fill="000000" w:themeFill="text1"/>
        </w:tcPr>
        <w:p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7" w:type="pct"/>
          <w:shd w:val="clear" w:color="auto" w:fill="000000" w:themeFill="text1"/>
        </w:tcPr>
        <w:p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6" w:type="pct"/>
          <w:shd w:val="clear" w:color="auto" w:fill="000000" w:themeFill="text1"/>
        </w:tcPr>
        <w:p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</w:tr>
  </w:tbl>
  <w:p w:rsidR="00184B35" w:rsidRPr="0058783B" w:rsidRDefault="00184B35">
    <w:pPr>
      <w:pStyle w:val="Footer"/>
      <w:rPr>
        <w:b/>
        <w:bCs/>
        <w:color w:val="191919" w:themeColor="background2" w:themeShade="1A"/>
        <w:sz w:val="48"/>
        <w:szCs w:val="4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C34" w:rsidRDefault="00BB0C34">
      <w:pPr>
        <w:spacing w:after="0" w:line="240" w:lineRule="auto"/>
      </w:pPr>
      <w:r>
        <w:separator/>
      </w:r>
    </w:p>
    <w:p w:rsidR="00BB0C34" w:rsidRDefault="00BB0C34"/>
    <w:p w:rsidR="00BB0C34" w:rsidRDefault="00BB0C34"/>
    <w:p w:rsidR="00BB0C34" w:rsidRDefault="00BB0C34"/>
  </w:footnote>
  <w:footnote w:type="continuationSeparator" w:id="0">
    <w:p w:rsidR="00BB0C34" w:rsidRDefault="00BB0C34">
      <w:pPr>
        <w:spacing w:after="0" w:line="240" w:lineRule="auto"/>
      </w:pPr>
      <w:r>
        <w:continuationSeparator/>
      </w:r>
    </w:p>
    <w:p w:rsidR="00BB0C34" w:rsidRDefault="00BB0C34"/>
    <w:p w:rsidR="00BB0C34" w:rsidRDefault="00BB0C34"/>
    <w:p w:rsidR="00BB0C34" w:rsidRDefault="00BB0C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184B35">
      <w:trPr>
        <w:trHeight w:hRule="exact" w:val="720"/>
        <w:jc w:val="right"/>
      </w:trPr>
      <w:tc>
        <w:tcPr>
          <w:tcW w:w="2088" w:type="dxa"/>
          <w:vAlign w:val="bottom"/>
        </w:tcPr>
        <w:p w:rsidR="00184B35" w:rsidRDefault="00184B35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184B35" w:rsidRDefault="00184B35"/>
      </w:tc>
      <w:tc>
        <w:tcPr>
          <w:tcW w:w="8424" w:type="dxa"/>
          <w:vAlign w:val="bottom"/>
        </w:tcPr>
        <w:p w:rsidR="00184B35" w:rsidRDefault="00C50FEA">
          <w:pPr>
            <w:pStyle w:val="Heading3"/>
          </w:pPr>
          <w:r>
            <w:t>Table of Contents</w:t>
          </w:r>
        </w:p>
      </w:tc>
    </w:tr>
    <w:tr w:rsidR="00184B35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184B35" w:rsidRDefault="00184B35">
          <w:pPr>
            <w:pStyle w:val="Header"/>
          </w:pPr>
        </w:p>
      </w:tc>
      <w:tc>
        <w:tcPr>
          <w:tcW w:w="288" w:type="dxa"/>
          <w:shd w:val="clear" w:color="auto" w:fill="auto"/>
        </w:tcPr>
        <w:p w:rsidR="00184B35" w:rsidRDefault="00184B35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:rsidR="00184B35" w:rsidRDefault="00184B35">
          <w:pPr>
            <w:pStyle w:val="Header"/>
          </w:pPr>
        </w:p>
      </w:tc>
    </w:tr>
  </w:tbl>
  <w:p w:rsidR="00184B35" w:rsidRDefault="00184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4C7" w:rsidRPr="0058783B" w:rsidRDefault="00EF64C7" w:rsidP="005878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2" w15:restartNumberingAfterBreak="0">
    <w:nsid w:val="00380E11"/>
    <w:multiLevelType w:val="multilevel"/>
    <w:tmpl w:val="9CA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B2888"/>
    <w:multiLevelType w:val="hybridMultilevel"/>
    <w:tmpl w:val="38F44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667B0"/>
    <w:multiLevelType w:val="multilevel"/>
    <w:tmpl w:val="437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174C7"/>
    <w:multiLevelType w:val="multilevel"/>
    <w:tmpl w:val="6E52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57E16"/>
    <w:multiLevelType w:val="hybridMultilevel"/>
    <w:tmpl w:val="77B01CF4"/>
    <w:lvl w:ilvl="0" w:tplc="9C1C50CE">
      <w:start w:val="1"/>
      <w:numFmt w:val="lowerLetter"/>
      <w:lvlText w:val="%1)"/>
      <w:lvlJc w:val="left"/>
      <w:pPr>
        <w:ind w:left="750" w:hanging="390"/>
      </w:pPr>
      <w:rPr>
        <w:rFonts w:hint="default"/>
        <w:sz w:val="4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B31C8"/>
    <w:multiLevelType w:val="multilevel"/>
    <w:tmpl w:val="EAD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677E8"/>
    <w:multiLevelType w:val="multilevel"/>
    <w:tmpl w:val="9D9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5529D"/>
    <w:multiLevelType w:val="hybridMultilevel"/>
    <w:tmpl w:val="2B060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1A2139E"/>
    <w:multiLevelType w:val="hybridMultilevel"/>
    <w:tmpl w:val="73A84F7C"/>
    <w:lvl w:ilvl="0" w:tplc="3162C544">
      <w:start w:val="1"/>
      <w:numFmt w:val="decimal"/>
      <w:lvlText w:val="%1)"/>
      <w:lvlJc w:val="left"/>
      <w:pPr>
        <w:ind w:left="-20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1330" w:hanging="360"/>
      </w:pPr>
    </w:lvl>
    <w:lvl w:ilvl="2" w:tplc="1009001B" w:tentative="1">
      <w:start w:val="1"/>
      <w:numFmt w:val="lowerRoman"/>
      <w:lvlText w:val="%3."/>
      <w:lvlJc w:val="right"/>
      <w:pPr>
        <w:ind w:left="-610" w:hanging="180"/>
      </w:pPr>
    </w:lvl>
    <w:lvl w:ilvl="3" w:tplc="1009000F" w:tentative="1">
      <w:start w:val="1"/>
      <w:numFmt w:val="decimal"/>
      <w:lvlText w:val="%4."/>
      <w:lvlJc w:val="left"/>
      <w:pPr>
        <w:ind w:left="110" w:hanging="360"/>
      </w:pPr>
    </w:lvl>
    <w:lvl w:ilvl="4" w:tplc="10090019" w:tentative="1">
      <w:start w:val="1"/>
      <w:numFmt w:val="lowerLetter"/>
      <w:lvlText w:val="%5."/>
      <w:lvlJc w:val="left"/>
      <w:pPr>
        <w:ind w:left="830" w:hanging="360"/>
      </w:pPr>
    </w:lvl>
    <w:lvl w:ilvl="5" w:tplc="1009001B" w:tentative="1">
      <w:start w:val="1"/>
      <w:numFmt w:val="lowerRoman"/>
      <w:lvlText w:val="%6."/>
      <w:lvlJc w:val="right"/>
      <w:pPr>
        <w:ind w:left="1550" w:hanging="180"/>
      </w:pPr>
    </w:lvl>
    <w:lvl w:ilvl="6" w:tplc="1009000F" w:tentative="1">
      <w:start w:val="1"/>
      <w:numFmt w:val="decimal"/>
      <w:lvlText w:val="%7."/>
      <w:lvlJc w:val="left"/>
      <w:pPr>
        <w:ind w:left="2270" w:hanging="360"/>
      </w:pPr>
    </w:lvl>
    <w:lvl w:ilvl="7" w:tplc="10090019" w:tentative="1">
      <w:start w:val="1"/>
      <w:numFmt w:val="lowerLetter"/>
      <w:lvlText w:val="%8."/>
      <w:lvlJc w:val="left"/>
      <w:pPr>
        <w:ind w:left="2990" w:hanging="360"/>
      </w:pPr>
    </w:lvl>
    <w:lvl w:ilvl="8" w:tplc="1009001B" w:tentative="1">
      <w:start w:val="1"/>
      <w:numFmt w:val="lowerRoman"/>
      <w:lvlText w:val="%9."/>
      <w:lvlJc w:val="right"/>
      <w:pPr>
        <w:ind w:left="3710" w:hanging="180"/>
      </w:pPr>
    </w:lvl>
  </w:abstractNum>
  <w:abstractNum w:abstractNumId="12" w15:restartNumberingAfterBreak="0">
    <w:nsid w:val="50342432"/>
    <w:multiLevelType w:val="multilevel"/>
    <w:tmpl w:val="8146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F084F"/>
    <w:multiLevelType w:val="multilevel"/>
    <w:tmpl w:val="F2BC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53C3A"/>
    <w:multiLevelType w:val="multilevel"/>
    <w:tmpl w:val="904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EF4623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EF4623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EF4623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EF4623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EF4623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EF4623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EF4623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EF4623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EF4623" w:themeColor="accent1"/>
      </w:rPr>
    </w:lvl>
  </w:abstractNum>
  <w:abstractNum w:abstractNumId="16" w15:restartNumberingAfterBreak="0">
    <w:nsid w:val="65995FAF"/>
    <w:multiLevelType w:val="multilevel"/>
    <w:tmpl w:val="F3A8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D02AD"/>
    <w:multiLevelType w:val="hybridMultilevel"/>
    <w:tmpl w:val="8772AFCE"/>
    <w:lvl w:ilvl="0" w:tplc="10090001">
      <w:start w:val="1"/>
      <w:numFmt w:val="bullet"/>
      <w:lvlText w:val=""/>
      <w:lvlJc w:val="left"/>
      <w:pPr>
        <w:ind w:left="-16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9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1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</w:abstractNum>
  <w:abstractNum w:abstractNumId="18" w15:restartNumberingAfterBreak="0">
    <w:nsid w:val="6D192D68"/>
    <w:multiLevelType w:val="multilevel"/>
    <w:tmpl w:val="700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EF4623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EF4623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EF4623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6"/>
  </w:num>
  <w:num w:numId="22">
    <w:abstractNumId w:val="7"/>
  </w:num>
  <w:num w:numId="23">
    <w:abstractNumId w:val="18"/>
  </w:num>
  <w:num w:numId="24">
    <w:abstractNumId w:val="12"/>
  </w:num>
  <w:num w:numId="25">
    <w:abstractNumId w:val="2"/>
  </w:num>
  <w:num w:numId="26">
    <w:abstractNumId w:val="4"/>
  </w:num>
  <w:num w:numId="27">
    <w:abstractNumId w:val="5"/>
  </w:num>
  <w:num w:numId="28">
    <w:abstractNumId w:val="8"/>
  </w:num>
  <w:num w:numId="29">
    <w:abstractNumId w:val="14"/>
  </w:num>
  <w:num w:numId="30">
    <w:abstractNumId w:val="9"/>
  </w:num>
  <w:num w:numId="31">
    <w:abstractNumId w:val="17"/>
  </w:num>
  <w:num w:numId="32">
    <w:abstractNumId w:val="3"/>
  </w:num>
  <w:num w:numId="33">
    <w:abstractNumId w:val="6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3B"/>
    <w:rsid w:val="00022980"/>
    <w:rsid w:val="0007559A"/>
    <w:rsid w:val="0008438B"/>
    <w:rsid w:val="0009683F"/>
    <w:rsid w:val="000C7F52"/>
    <w:rsid w:val="000E3694"/>
    <w:rsid w:val="00127920"/>
    <w:rsid w:val="00136400"/>
    <w:rsid w:val="0014706B"/>
    <w:rsid w:val="001672D5"/>
    <w:rsid w:val="00184B35"/>
    <w:rsid w:val="001865F2"/>
    <w:rsid w:val="0021038C"/>
    <w:rsid w:val="00212114"/>
    <w:rsid w:val="00214D0F"/>
    <w:rsid w:val="002203A2"/>
    <w:rsid w:val="0025671E"/>
    <w:rsid w:val="002C63E9"/>
    <w:rsid w:val="00321F8F"/>
    <w:rsid w:val="00342438"/>
    <w:rsid w:val="00345E2C"/>
    <w:rsid w:val="003728CA"/>
    <w:rsid w:val="003A6598"/>
    <w:rsid w:val="003D1ADF"/>
    <w:rsid w:val="003D3826"/>
    <w:rsid w:val="003E2188"/>
    <w:rsid w:val="003F429C"/>
    <w:rsid w:val="00466479"/>
    <w:rsid w:val="00466851"/>
    <w:rsid w:val="00476B3B"/>
    <w:rsid w:val="004C32A4"/>
    <w:rsid w:val="0050609D"/>
    <w:rsid w:val="0052581D"/>
    <w:rsid w:val="00555A95"/>
    <w:rsid w:val="00561EEB"/>
    <w:rsid w:val="00577305"/>
    <w:rsid w:val="0058783B"/>
    <w:rsid w:val="005C2E0B"/>
    <w:rsid w:val="005E2F71"/>
    <w:rsid w:val="0063011F"/>
    <w:rsid w:val="00657688"/>
    <w:rsid w:val="006763C5"/>
    <w:rsid w:val="00677F67"/>
    <w:rsid w:val="006B7D2A"/>
    <w:rsid w:val="006D178C"/>
    <w:rsid w:val="006F2BED"/>
    <w:rsid w:val="00737B8C"/>
    <w:rsid w:val="007406B6"/>
    <w:rsid w:val="00760843"/>
    <w:rsid w:val="00766589"/>
    <w:rsid w:val="00794EEF"/>
    <w:rsid w:val="007B0DFA"/>
    <w:rsid w:val="007C26CE"/>
    <w:rsid w:val="007E5E59"/>
    <w:rsid w:val="007E601B"/>
    <w:rsid w:val="007F3D04"/>
    <w:rsid w:val="0080433C"/>
    <w:rsid w:val="00823D33"/>
    <w:rsid w:val="0086097C"/>
    <w:rsid w:val="008B1747"/>
    <w:rsid w:val="008B46AB"/>
    <w:rsid w:val="008D1446"/>
    <w:rsid w:val="008E19FC"/>
    <w:rsid w:val="008E64D3"/>
    <w:rsid w:val="008E707B"/>
    <w:rsid w:val="008E7FB5"/>
    <w:rsid w:val="009210A6"/>
    <w:rsid w:val="00924378"/>
    <w:rsid w:val="00944D7A"/>
    <w:rsid w:val="009A0373"/>
    <w:rsid w:val="009A0F76"/>
    <w:rsid w:val="009B0D1E"/>
    <w:rsid w:val="00A03BCD"/>
    <w:rsid w:val="00A42C65"/>
    <w:rsid w:val="00A462D1"/>
    <w:rsid w:val="00A76A1A"/>
    <w:rsid w:val="00AB6592"/>
    <w:rsid w:val="00AC343A"/>
    <w:rsid w:val="00AE7F0C"/>
    <w:rsid w:val="00B549D3"/>
    <w:rsid w:val="00B643F2"/>
    <w:rsid w:val="00B828A2"/>
    <w:rsid w:val="00B854A3"/>
    <w:rsid w:val="00BB0C34"/>
    <w:rsid w:val="00C053CD"/>
    <w:rsid w:val="00C35F7C"/>
    <w:rsid w:val="00C50FEA"/>
    <w:rsid w:val="00C93027"/>
    <w:rsid w:val="00CA4B00"/>
    <w:rsid w:val="00CF7552"/>
    <w:rsid w:val="00D30389"/>
    <w:rsid w:val="00D927FF"/>
    <w:rsid w:val="00DF1CFA"/>
    <w:rsid w:val="00E14ADD"/>
    <w:rsid w:val="00E339AE"/>
    <w:rsid w:val="00E6016B"/>
    <w:rsid w:val="00E73389"/>
    <w:rsid w:val="00E94B95"/>
    <w:rsid w:val="00EF64C7"/>
    <w:rsid w:val="00F06836"/>
    <w:rsid w:val="00F73A52"/>
    <w:rsid w:val="00F82545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851F0"/>
  <w15:docId w15:val="{EBA2D6F1-C2AB-43F2-8A9E-B69094B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3BCD"/>
  </w:style>
  <w:style w:type="paragraph" w:styleId="Heading1">
    <w:name w:val="heading 1"/>
    <w:basedOn w:val="Normal"/>
    <w:next w:val="Normal"/>
    <w:link w:val="Heading1Char"/>
    <w:uiPriority w:val="7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ind w:left="29" w:right="144"/>
    </w:pPr>
    <w:rPr>
      <w:color w:val="BF2B0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BF2B0E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before="40" w:after="160" w:line="288" w:lineRule="auto"/>
      <w:ind w:left="-2203" w:right="720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3160" w:after="40" w:line="240" w:lineRule="auto"/>
      <w:ind w:left="-2347"/>
      <w:contextualSpacing/>
    </w:pPr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after="0" w:line="240" w:lineRule="auto"/>
      <w:ind w:left="29" w:right="144"/>
    </w:pPr>
    <w:rPr>
      <w:color w:val="BF2B0E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8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BF2B0E" w:themeColor="accent1" w:themeShade="BF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A03BCD"/>
    <w:pPr>
      <w:spacing w:before="360" w:after="600" w:line="360" w:lineRule="auto"/>
      <w:ind w:left="-2347"/>
    </w:pPr>
    <w:rPr>
      <w:i/>
      <w:iCs/>
      <w:color w:val="BF2B0E" w:themeColor="accent1" w:themeShade="BF"/>
      <w:kern w:val="20"/>
      <w:sz w:val="28"/>
    </w:rPr>
  </w:style>
  <w:style w:type="character" w:customStyle="1" w:styleId="QuoteChar">
    <w:name w:val="Quote Char"/>
    <w:basedOn w:val="DefaultParagraphFont"/>
    <w:link w:val="Quote"/>
    <w:uiPriority w:val="3"/>
    <w:rsid w:val="00A03BCD"/>
    <w:rPr>
      <w:i/>
      <w:iCs/>
      <w:color w:val="BF2B0E" w:themeColor="accent1" w:themeShade="BF"/>
      <w:kern w:val="20"/>
      <w:sz w:val="28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944D7A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5C2E0B"/>
    <w:pPr>
      <w:numPr>
        <w:numId w:val="12"/>
      </w:numPr>
      <w:spacing w:before="40" w:after="40" w:line="288" w:lineRule="auto"/>
      <w:ind w:left="360"/>
    </w:pPr>
    <w:rPr>
      <w:color w:val="595959" w:themeColor="text1" w:themeTint="A6"/>
      <w:szCs w:val="22"/>
      <w:lang w:eastAsia="en-US"/>
    </w:rPr>
  </w:style>
  <w:style w:type="paragraph" w:styleId="ListNumber">
    <w:name w:val="List Number"/>
    <w:basedOn w:val="Normal"/>
    <w:uiPriority w:val="9"/>
    <w:unhideWhenUsed/>
    <w:qFormat/>
    <w:rsid w:val="00944D7A"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0"/>
    <w:qFormat/>
    <w:rsid w:val="001865F2"/>
    <w:pPr>
      <w:numPr>
        <w:ilvl w:val="1"/>
        <w:numId w:val="3"/>
      </w:numPr>
      <w:contextualSpacing/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pPr>
        <w:wordWrap/>
        <w:jc w:val="left"/>
      </w:pPr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BF2B0E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BF2B0E" w:themeColor="accent1" w:themeShade="BF"/>
        <w:bottom w:val="single" w:sz="4" w:space="10" w:color="BF2B0E" w:themeColor="accent1" w:themeShade="BF"/>
      </w:pBdr>
      <w:spacing w:before="360" w:after="360"/>
      <w:ind w:left="864" w:right="864"/>
      <w:jc w:val="center"/>
    </w:pPr>
    <w:rPr>
      <w:i/>
      <w:iCs/>
      <w:color w:val="BF2B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BF2B0E" w:themeColor="accent1" w:themeShade="BF"/>
    </w:rPr>
  </w:style>
  <w:style w:type="paragraph" w:customStyle="1" w:styleId="Sidebar">
    <w:name w:val="Sidebar"/>
    <w:basedOn w:val="Normal"/>
    <w:link w:val="SidebarChar"/>
    <w:uiPriority w:val="8"/>
    <w:qFormat/>
    <w:rsid w:val="00A03BCD"/>
    <w:pPr>
      <w:spacing w:before="240" w:after="240" w:line="288" w:lineRule="auto"/>
    </w:pPr>
    <w:rPr>
      <w:i/>
      <w:color w:val="BF2B0E" w:themeColor="accent1" w:themeShade="BF"/>
      <w:sz w:val="24"/>
    </w:rPr>
  </w:style>
  <w:style w:type="character" w:customStyle="1" w:styleId="SidebarChar">
    <w:name w:val="Sidebar Char"/>
    <w:basedOn w:val="DefaultParagraphFont"/>
    <w:link w:val="Sidebar"/>
    <w:uiPriority w:val="8"/>
    <w:rsid w:val="00A03BCD"/>
    <w:rPr>
      <w:i/>
      <w:color w:val="BF2B0E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58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 w:bidi="th-TH"/>
    </w:rPr>
  </w:style>
  <w:style w:type="paragraph" w:styleId="ListParagraph">
    <w:name w:val="List Paragraph"/>
    <w:basedOn w:val="Normal"/>
    <w:uiPriority w:val="34"/>
    <w:semiHidden/>
    <w:qFormat/>
    <w:rsid w:val="00B6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1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nlaya\AppData\Roaming\Microsoft\Templates\Annual%20report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008C577ACF4FC59B81DE4652C11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53CDD-483E-438B-A404-442BDF2CEB79}"/>
      </w:docPartPr>
      <w:docPartBody>
        <w:p w:rsidR="0037598B" w:rsidRDefault="008D5AB1">
          <w:pPr>
            <w:pStyle w:val="8E008C577ACF4FC59B81DE4652C112FA"/>
          </w:pPr>
          <w:r>
            <w:t>Annual Report</w:t>
          </w:r>
        </w:p>
      </w:docPartBody>
    </w:docPart>
    <w:docPart>
      <w:docPartPr>
        <w:name w:val="6DD5E8A84B5845B8A4CF6D092B4B7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1FB9D-858E-4AD0-85EC-12AE1B07D6D0}"/>
      </w:docPartPr>
      <w:docPartBody>
        <w:p w:rsidR="0037598B" w:rsidRDefault="008D5AB1">
          <w:pPr>
            <w:pStyle w:val="6DD5E8A84B5845B8A4CF6D092B4B773A"/>
          </w:pPr>
          <w:r>
            <w:t>FY Year</w:t>
          </w:r>
        </w:p>
      </w:docPartBody>
    </w:docPart>
    <w:docPart>
      <w:docPartPr>
        <w:name w:val="E0C826E32D264F0DACDB9F213A0C1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BF6C4-57D4-48FA-AF49-242641692919}"/>
      </w:docPartPr>
      <w:docPartBody>
        <w:p w:rsidR="0037598B" w:rsidRDefault="008D5AB1">
          <w:pPr>
            <w:pStyle w:val="E0C826E32D264F0DACDB9F213A0C1B9B"/>
          </w:pPr>
          <w:r>
            <w:t>Add a quote here from one of your company executives or use this space for a brief summary of the document content.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5B9BD5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5B9BD5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5B9BD5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5B9BD5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5B9BD5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5B9BD5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5B9BD5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5B9BD5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5B9BD5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5B9BD5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5B9BD5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5B9BD5" w:themeColor="accent1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B1"/>
    <w:rsid w:val="00153181"/>
    <w:rsid w:val="0037598B"/>
    <w:rsid w:val="007760E0"/>
    <w:rsid w:val="008B001F"/>
    <w:rsid w:val="008D5AB1"/>
    <w:rsid w:val="00E8022E"/>
    <w:rsid w:val="00EF2A3F"/>
    <w:rsid w:val="00F4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CA" w:eastAsia="en-CA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008C577ACF4FC59B81DE4652C112FA">
    <w:name w:val="8E008C577ACF4FC59B81DE4652C112FA"/>
  </w:style>
  <w:style w:type="paragraph" w:customStyle="1" w:styleId="6DD5E8A84B5845B8A4CF6D092B4B773A">
    <w:name w:val="6DD5E8A84B5845B8A4CF6D092B4B773A"/>
  </w:style>
  <w:style w:type="paragraph" w:customStyle="1" w:styleId="E0C826E32D264F0DACDB9F213A0C1B9B">
    <w:name w:val="E0C826E32D264F0DACDB9F213A0C1B9B"/>
  </w:style>
  <w:style w:type="paragraph" w:customStyle="1" w:styleId="BA823023A37C468C973D10E482E4A49F">
    <w:name w:val="BA823023A37C468C973D10E482E4A49F"/>
  </w:style>
  <w:style w:type="paragraph" w:customStyle="1" w:styleId="0E646BC48D98448C91F91B4050A44723">
    <w:name w:val="0E646BC48D98448C91F91B4050A44723"/>
  </w:style>
  <w:style w:type="paragraph" w:customStyle="1" w:styleId="F7D124AAB1EC450289FC59E14AF97E7B">
    <w:name w:val="F7D124AAB1EC450289FC59E14AF97E7B"/>
  </w:style>
  <w:style w:type="paragraph" w:customStyle="1" w:styleId="0950002F68714D5F8D7A5A3CC4A66A55">
    <w:name w:val="0950002F68714D5F8D7A5A3CC4A66A55"/>
  </w:style>
  <w:style w:type="paragraph" w:customStyle="1" w:styleId="C9F6EA13ECE2485CBEFA840F4276010C">
    <w:name w:val="C9F6EA13ECE2485CBEFA840F4276010C"/>
  </w:style>
  <w:style w:type="paragraph" w:customStyle="1" w:styleId="AF776EFBFA444CAE8D7D15A3D15034A9">
    <w:name w:val="AF776EFBFA444CAE8D7D15A3D15034A9"/>
  </w:style>
  <w:style w:type="paragraph" w:customStyle="1" w:styleId="1FA886B1899F44CE9CE65A7CDD44D9EA">
    <w:name w:val="1FA886B1899F44CE9CE65A7CDD44D9EA"/>
  </w:style>
  <w:style w:type="paragraph" w:customStyle="1" w:styleId="130886DC0F874B7F88A0C4E2B09EA860">
    <w:name w:val="130886DC0F874B7F88A0C4E2B09EA860"/>
  </w:style>
  <w:style w:type="paragraph" w:customStyle="1" w:styleId="B71AECB96785402C9F034A2B35EC0480">
    <w:name w:val="B71AECB96785402C9F034A2B35EC0480"/>
  </w:style>
  <w:style w:type="paragraph" w:customStyle="1" w:styleId="D6D4CBC6B6764438992643FB122C02F9">
    <w:name w:val="D6D4CBC6B6764438992643FB122C02F9"/>
  </w:style>
  <w:style w:type="paragraph" w:customStyle="1" w:styleId="362321F147D344C5A18B36294AA159E1">
    <w:name w:val="362321F147D344C5A18B36294AA159E1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40" w:after="40" w:line="288" w:lineRule="auto"/>
      <w:ind w:left="360"/>
    </w:pPr>
    <w:rPr>
      <w:rFonts w:eastAsiaTheme="minorHAnsi"/>
      <w:color w:val="595959" w:themeColor="text1" w:themeTint="A6"/>
      <w:sz w:val="20"/>
      <w:szCs w:val="22"/>
      <w:lang w:val="en-US" w:eastAsia="en-US" w:bidi="ar-SA"/>
    </w:rPr>
  </w:style>
  <w:style w:type="paragraph" w:customStyle="1" w:styleId="F9D135AD5A1E4301915B01F34DD5D59E">
    <w:name w:val="F9D135AD5A1E4301915B01F34DD5D59E"/>
  </w:style>
  <w:style w:type="paragraph" w:customStyle="1" w:styleId="D40BA261A6D2465E9EA88C595E23ED43">
    <w:name w:val="D40BA261A6D2465E9EA88C595E23ED43"/>
  </w:style>
  <w:style w:type="paragraph" w:customStyle="1" w:styleId="C40A95202DAF4F62B1B5AA2475647C40">
    <w:name w:val="C40A95202DAF4F62B1B5AA2475647C40"/>
  </w:style>
  <w:style w:type="paragraph" w:customStyle="1" w:styleId="45213DD873864184A437F619D822B93B">
    <w:name w:val="45213DD873864184A437F619D822B93B"/>
  </w:style>
  <w:style w:type="paragraph" w:customStyle="1" w:styleId="F8857C803A2F44D6BDC5D5D195BF4904">
    <w:name w:val="F8857C803A2F44D6BDC5D5D195BF4904"/>
  </w:style>
  <w:style w:type="paragraph" w:customStyle="1" w:styleId="48C2A906CE7342FCA997C2CB5FC70781">
    <w:name w:val="48C2A906CE7342FCA997C2CB5FC70781"/>
  </w:style>
  <w:style w:type="paragraph" w:customStyle="1" w:styleId="4E9F6CF73F43412BB8B0710C4C0CE35A">
    <w:name w:val="4E9F6CF73F43412BB8B0710C4C0CE35A"/>
  </w:style>
  <w:style w:type="paragraph" w:customStyle="1" w:styleId="CBFB3E8C5F2B46149400D2D3487ED35C">
    <w:name w:val="CBFB3E8C5F2B46149400D2D3487ED35C"/>
  </w:style>
  <w:style w:type="paragraph" w:customStyle="1" w:styleId="27F2E6C15D6F4867B41B2A4D0F5CB1FE">
    <w:name w:val="27F2E6C15D6F4867B41B2A4D0F5CB1FE"/>
  </w:style>
  <w:style w:type="paragraph" w:customStyle="1" w:styleId="62B9D0392C7146D5BA2EA6C2A8294696">
    <w:name w:val="62B9D0392C7146D5BA2EA6C2A8294696"/>
  </w:style>
  <w:style w:type="paragraph" w:customStyle="1" w:styleId="F4385A05467B4853AED60EDB389FCBD1">
    <w:name w:val="F4385A05467B4853AED60EDB389FCBD1"/>
  </w:style>
  <w:style w:type="paragraph" w:customStyle="1" w:styleId="780D1A31BE52454BBBE98A5F5874F42B">
    <w:name w:val="780D1A31BE52454BBBE98A5F5874F42B"/>
  </w:style>
  <w:style w:type="paragraph" w:customStyle="1" w:styleId="380CC356F1234747B058CE5774F7C2AB">
    <w:name w:val="380CC356F1234747B058CE5774F7C2AB"/>
  </w:style>
  <w:style w:type="paragraph" w:customStyle="1" w:styleId="9C8EDE25870A426A8AFAB34D8E6C7E99">
    <w:name w:val="9C8EDE25870A426A8AFAB34D8E6C7E99"/>
  </w:style>
  <w:style w:type="paragraph" w:customStyle="1" w:styleId="775CDB8F51064EBC980C6F0B7A9B4CEF">
    <w:name w:val="775CDB8F51064EBC980C6F0B7A9B4CEF"/>
  </w:style>
  <w:style w:type="paragraph" w:customStyle="1" w:styleId="A07A2B2445044D84A7D4335EA0B85E06">
    <w:name w:val="A07A2B2445044D84A7D4335EA0B85E06"/>
  </w:style>
  <w:style w:type="paragraph" w:customStyle="1" w:styleId="DA3C3A7E0E0943E79362C2B657F38C2C">
    <w:name w:val="DA3C3A7E0E0943E79362C2B657F38C2C"/>
  </w:style>
  <w:style w:type="paragraph" w:customStyle="1" w:styleId="D023D242D3C14231880195FEEDB84EE0">
    <w:name w:val="D023D242D3C14231880195FEEDB84EE0"/>
  </w:style>
  <w:style w:type="paragraph" w:customStyle="1" w:styleId="8D6399A575724E3C9DA3051893049744">
    <w:name w:val="8D6399A575724E3C9DA3051893049744"/>
  </w:style>
  <w:style w:type="paragraph" w:customStyle="1" w:styleId="A69FDB63950B4B438B9DBCF2865AAC38">
    <w:name w:val="A69FDB63950B4B438B9DBCF2865AAC38"/>
  </w:style>
  <w:style w:type="paragraph" w:customStyle="1" w:styleId="36D118785A154D5F831994AEBF92AD8A">
    <w:name w:val="36D118785A154D5F831994AEBF92AD8A"/>
  </w:style>
  <w:style w:type="paragraph" w:customStyle="1" w:styleId="9CBA8528A33048F0AA47190EC3490706">
    <w:name w:val="9CBA8528A33048F0AA47190EC3490706"/>
  </w:style>
  <w:style w:type="paragraph" w:styleId="ListNumber">
    <w:name w:val="List Number"/>
    <w:basedOn w:val="Normal"/>
    <w:uiPriority w:val="9"/>
    <w:unhideWhenUsed/>
    <w:qFormat/>
    <w:pPr>
      <w:numPr>
        <w:numId w:val="2"/>
      </w:numPr>
      <w:spacing w:before="40" w:line="288" w:lineRule="auto"/>
      <w:contextualSpacing/>
    </w:pPr>
    <w:rPr>
      <w:rFonts w:eastAsiaTheme="minorHAnsi"/>
      <w:color w:val="595959" w:themeColor="text1" w:themeTint="A6"/>
      <w:kern w:val="20"/>
      <w:sz w:val="20"/>
      <w:szCs w:val="20"/>
      <w:lang w:val="en-US" w:eastAsia="ja-JP" w:bidi="ar-SA"/>
    </w:rPr>
  </w:style>
  <w:style w:type="paragraph" w:styleId="ListNumber2">
    <w:name w:val="List Number 2"/>
    <w:basedOn w:val="Normal"/>
    <w:uiPriority w:val="10"/>
    <w:qFormat/>
    <w:pPr>
      <w:numPr>
        <w:ilvl w:val="1"/>
        <w:numId w:val="2"/>
      </w:numPr>
      <w:spacing w:after="180" w:line="336" w:lineRule="auto"/>
      <w:contextualSpacing/>
    </w:pPr>
    <w:rPr>
      <w:rFonts w:eastAsiaTheme="minorHAnsi"/>
      <w:color w:val="404040" w:themeColor="text1" w:themeTint="BF"/>
      <w:sz w:val="20"/>
      <w:szCs w:val="20"/>
      <w:lang w:val="en-US" w:eastAsia="ja-JP" w:bidi="ar-SA"/>
    </w:rPr>
  </w:style>
  <w:style w:type="paragraph" w:customStyle="1" w:styleId="24BF468C909A4FD191709A10C6BD6606">
    <w:name w:val="24BF468C909A4FD191709A10C6BD6606"/>
  </w:style>
  <w:style w:type="paragraph" w:customStyle="1" w:styleId="2CB337CE38794B54812C22A424282631">
    <w:name w:val="2CB337CE38794B54812C22A424282631"/>
  </w:style>
  <w:style w:type="paragraph" w:customStyle="1" w:styleId="835080E4AAF34E3E8DBC13C50A9F1003">
    <w:name w:val="835080E4AAF34E3E8DBC13C50A9F1003"/>
  </w:style>
  <w:style w:type="character" w:styleId="Strong">
    <w:name w:val="Strong"/>
    <w:basedOn w:val="DefaultParagraphFont"/>
    <w:uiPriority w:val="6"/>
    <w:qFormat/>
    <w:rPr>
      <w:b/>
      <w:bCs/>
    </w:rPr>
  </w:style>
  <w:style w:type="paragraph" w:customStyle="1" w:styleId="0FFCEE42A15043CE800A59241584837E">
    <w:name w:val="0FFCEE42A15043CE800A59241584837E"/>
  </w:style>
  <w:style w:type="paragraph" w:customStyle="1" w:styleId="2297245EFB4A47D6AFE115A72976CD70">
    <w:name w:val="2297245EFB4A47D6AFE115A72976CD70"/>
  </w:style>
  <w:style w:type="paragraph" w:customStyle="1" w:styleId="9A2DC82D25E14275BA912F61D133A168">
    <w:name w:val="9A2DC82D25E14275BA912F61D133A168"/>
  </w:style>
  <w:style w:type="paragraph" w:customStyle="1" w:styleId="E06744455EBF4595AFCB46802E82B267">
    <w:name w:val="E06744455EBF4595AFCB46802E82B267"/>
  </w:style>
  <w:style w:type="paragraph" w:customStyle="1" w:styleId="552A3DAF08DF47DB909BA1B53969DCC5">
    <w:name w:val="552A3DAF08DF47DB909BA1B53969DCC5"/>
  </w:style>
  <w:style w:type="paragraph" w:customStyle="1" w:styleId="3A528CA91BD3430AA9E25278EF12326B">
    <w:name w:val="3A528CA91BD3430AA9E25278EF12326B"/>
  </w:style>
  <w:style w:type="paragraph" w:customStyle="1" w:styleId="7A3157C44C7D4B49B6B1754A8B3BF438">
    <w:name w:val="7A3157C44C7D4B49B6B1754A8B3BF438"/>
  </w:style>
  <w:style w:type="paragraph" w:customStyle="1" w:styleId="F833C79972584313A527A063129BC844">
    <w:name w:val="F833C79972584313A527A063129BC844"/>
  </w:style>
  <w:style w:type="paragraph" w:customStyle="1" w:styleId="4E9B685B320F49E6819458E81B110586">
    <w:name w:val="4E9B685B320F49E6819458E81B110586"/>
  </w:style>
  <w:style w:type="paragraph" w:customStyle="1" w:styleId="003281144D5847D8BD578A5B464EAF03">
    <w:name w:val="003281144D5847D8BD578A5B464EA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Logical Database Design: Relational Model</Abstract>
  <CompanyAddress>KOBUNNOI 
HERRADURA</CompanyAddress>
  <CompanyPhone/>
  <CompanyFax/>
  <CompanyEmail>A00960501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C63B7-A026-4A37-9535-4FBB4C03A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E2D6DD-28E8-4925-80D0-74A2C4506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design).dotx</Template>
  <TotalTime>14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2714</vt:lpstr>
    </vt:vector>
  </TitlesOfParts>
  <Company>SET C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2714</dc:title>
  <dc:subject>aSSIGNMENT 6</dc:subject>
  <dc:creator>Kunlaya</dc:creator>
  <cp:keywords/>
  <cp:lastModifiedBy>Kunlaya Kobunnoi</cp:lastModifiedBy>
  <cp:revision>11</cp:revision>
  <cp:lastPrinted>2016-11-18T16:07:00Z</cp:lastPrinted>
  <dcterms:created xsi:type="dcterms:W3CDTF">2016-11-25T04:20:00Z</dcterms:created>
  <dcterms:modified xsi:type="dcterms:W3CDTF">2016-11-25T23:30:00Z</dcterms:modified>
  <cp:contentStatus>A00959419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