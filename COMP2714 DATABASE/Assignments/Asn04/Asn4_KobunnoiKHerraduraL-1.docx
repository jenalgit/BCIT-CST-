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7777777"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14:paraId="579DA389" w14:textId="77777777" w:rsidR="00184B35" w:rsidRPr="008D1446" w:rsidRDefault="00743E4D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8783B" w:rsidRPr="008D1446">
            <w:rPr>
              <w:color w:val="191919" w:themeColor="background2" w:themeShade="1A"/>
            </w:rPr>
            <w:t>aSSIGNMENT 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77777777" w:rsidR="00184B35" w:rsidRPr="008D1446" w:rsidRDefault="0058783B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8D1446">
            <w:rPr>
              <w:color w:val="191919" w:themeColor="background2" w:themeShade="1A"/>
            </w:rPr>
            <w:t xml:space="preserve">NORMALIZATION RELATIONAL MODEL   </w:t>
          </w:r>
        </w:p>
      </w:sdtContent>
    </w:sdt>
    <w:p w14:paraId="37194410" w14:textId="77777777" w:rsidR="0058783B" w:rsidRPr="0058783B" w:rsidRDefault="0058783B" w:rsidP="0058783B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1</w:t>
      </w:r>
    </w:p>
    <w:p w14:paraId="5F54FAFE" w14:textId="77777777" w:rsidR="0058783B" w:rsidRPr="0058783B" w:rsidRDefault="0058783B" w:rsidP="00B643F2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2DD2AA" w14:textId="77777777" w:rsidR="00B643F2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2AF7AF48" w14:textId="77777777" w:rsidR="0058783B" w:rsidRPr="0058783B" w:rsidRDefault="0058783B" w:rsidP="00B643F2">
      <w:pPr>
        <w:spacing w:after="0" w:line="240" w:lineRule="auto"/>
        <w:ind w:left="-567" w:hanging="1418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OrdName,OrdStreet, OrdCity, OrdState, OrdZip,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      CustNo,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CustFirstName,CustLastName,CustStreet, CustCity, CustState, CustZip, EmpNo, EmpFirstName, EmpLastName, [ProdNo, Product, SuppNo, Supplier,Qt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y, Price, Amount], TotalAmount)</w:t>
      </w:r>
    </w:p>
    <w:p w14:paraId="7B0C29BB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CA9DD34" w14:textId="77777777" w:rsidR="0058783B" w:rsidRPr="00B643F2" w:rsidRDefault="0058783B" w:rsidP="00B643F2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1NF: Resolve the repetitive groups</w:t>
      </w:r>
    </w:p>
    <w:p w14:paraId="3B97C784" w14:textId="77777777" w:rsidR="0058783B" w:rsidRPr="00B643F2" w:rsidRDefault="0058783B" w:rsidP="00B643F2">
      <w:pPr>
        <w:spacing w:after="0" w:line="240" w:lineRule="auto"/>
        <w:ind w:left="-567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 OrdStreet, OrdCity,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OrdState, OrdZip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CustFirstName, CustLastName,CustStreet, CustCity, CustState, CustZip, 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EmpFirst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Name, EmpLastName, TotalAmount)</w:t>
      </w:r>
    </w:p>
    <w:p w14:paraId="48CDF290" w14:textId="77777777" w:rsidR="0058783B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FDF4F76" w14:textId="77777777" w:rsidR="0058783B" w:rsidRPr="0058783B" w:rsidRDefault="0058783B" w:rsidP="009A0373">
      <w:pPr>
        <w:spacing w:after="0" w:line="240" w:lineRule="auto"/>
        <w:ind w:left="-142" w:hanging="1843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OrderNo(FK)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</w:t>
      </w:r>
      <w:r w:rsidR="009A037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Supplier, Qty, Price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Amount)</w:t>
      </w:r>
    </w:p>
    <w:p w14:paraId="54F830D7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076932D" w14:textId="77777777" w:rsidR="0058783B" w:rsidRDefault="00555A95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41A160BC" w14:textId="437F170C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Assumptions:The price does not depend on the supplier. It is dependent on the product. The supplier is merely just a tool for the product to be distributed.</w:t>
      </w:r>
    </w:p>
    <w:p w14:paraId="6708E409" w14:textId="77777777" w:rsidR="00666C7A" w:rsidRPr="0058783B" w:rsidRDefault="00666C7A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5B212202" w14:textId="77777777" w:rsidR="0058783B" w:rsidRDefault="0058783B" w:rsidP="000C7F52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OrdDate, OrdName, OrdStreet, OrdCity, OrdState, OrdZip</w:t>
      </w:r>
      <w:r w:rsidR="006D178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State, CustZip, TotalAmount)</w:t>
      </w:r>
    </w:p>
    <w:p w14:paraId="2122806B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A54C9B" w14:textId="77777777" w:rsid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Price)</w:t>
      </w:r>
    </w:p>
    <w:p w14:paraId="3778B7F1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356607" w14:textId="77777777" w:rsidR="0058783B" w:rsidRP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="00C93027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Product</w:t>
      </w:r>
      <w:r w:rsid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321F8F" w:rsidRP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SuppNo</w:t>
      </w:r>
      <w:r w:rsidR="00321F8F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Qty, Amount)</w:t>
      </w:r>
    </w:p>
    <w:p w14:paraId="7497ED56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378F16F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22D21E75" w14:textId="6C01FB83" w:rsidR="00666C7A" w:rsidRPr="00877413" w:rsidRDefault="00666C7A" w:rsidP="00A14AAC">
      <w:pPr>
        <w:spacing w:after="0" w:line="240" w:lineRule="auto"/>
        <w:ind w:left="-142" w:hanging="1843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There can only be one employee managing one order. You cannot 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have multiple employees managing the same order. As for the supplier, the supplier can supply multiple products, but that product can only be supplied by them, and no other supplier.</w:t>
      </w:r>
    </w:p>
    <w:p w14:paraId="71E72C04" w14:textId="77777777" w:rsidR="00666C7A" w:rsidRPr="0058783B" w:rsidRDefault="00666C7A" w:rsidP="00A14AAC">
      <w:pPr>
        <w:spacing w:after="0" w:line="240" w:lineRule="auto"/>
        <w:ind w:left="-284" w:hanging="1701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4C909A86" w14:textId="77777777" w:rsidR="0058783B" w:rsidRDefault="0058783B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EmpNo[FK], CustNo[FK], OrdDate, OrdName, OrdStreet, OrdCity, OrdState, OrdZip, TotalAmount)</w:t>
      </w:r>
    </w:p>
    <w:p w14:paraId="6284F74C" w14:textId="77777777" w:rsidR="006F2BED" w:rsidRPr="0058783B" w:rsidRDefault="006F2BED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20FF8AD" w14:textId="77777777" w:rsidR="0058783B" w:rsidRDefault="0058783B" w:rsidP="006F2BED">
      <w:pPr>
        <w:spacing w:after="0" w:line="240" w:lineRule="auto"/>
        <w:ind w:left="-709" w:hanging="127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CustState, CustZip)</w:t>
      </w:r>
    </w:p>
    <w:p w14:paraId="59C3C50F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6BC3D7" w14:textId="77777777" w:rsidR="00666C7A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Qty, Amount)</w:t>
      </w:r>
    </w:p>
    <w:p w14:paraId="2F44DE75" w14:textId="77777777" w:rsidR="0058783B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ProductDetails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SuppNo[FK], Product, Price)</w:t>
      </w:r>
    </w:p>
    <w:p w14:paraId="0016EFB2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AF63431" w14:textId="77777777" w:rsidR="003E2188" w:rsidRDefault="003E2188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lastRenderedPageBreak/>
        <w:t>Employee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EmpLastName)</w:t>
      </w:r>
    </w:p>
    <w:p w14:paraId="223CFBF1" w14:textId="77777777" w:rsidR="006F2BED" w:rsidRPr="0058783B" w:rsidRDefault="006F2BED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189A2044" w14:textId="77777777" w:rsidR="0058783B" w:rsidRPr="0058783B" w:rsidRDefault="00A76A1A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SupplierDetails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SuppNo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Supplier,)</w:t>
      </w:r>
    </w:p>
    <w:p w14:paraId="6BD49E8D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6D37CDC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69E4A8" w14:textId="77777777" w:rsidR="0052581D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B75C79E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077AFEC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A4BB10" w14:textId="77777777" w:rsidR="00657688" w:rsidRDefault="00657688" w:rsidP="00657688">
      <w:pPr>
        <w:ind w:left="-993" w:hanging="992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9264" behindDoc="1" locked="0" layoutInCell="1" allowOverlap="1" wp14:anchorId="7F6EA3DD" wp14:editId="52914E85">
            <wp:simplePos x="0" y="0"/>
            <wp:positionH relativeFrom="page">
              <wp:align>center</wp:align>
            </wp:positionH>
            <wp:positionV relativeFrom="paragraph">
              <wp:posOffset>384175</wp:posOffset>
            </wp:positionV>
            <wp:extent cx="594360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7E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C6">
        <w:rPr>
          <w:rFonts w:ascii="Courier New" w:hAnsi="Courier New" w:cs="Courier New"/>
          <w:b/>
          <w:bCs/>
          <w:sz w:val="28"/>
          <w:szCs w:val="36"/>
        </w:rPr>
        <w:t xml:space="preserve">ER Diagram </w:t>
      </w:r>
      <w:r w:rsidR="00C57DC3">
        <w:rPr>
          <w:rFonts w:ascii="Courier New" w:hAnsi="Courier New" w:cs="Courier New"/>
          <w:b/>
          <w:bCs/>
          <w:sz w:val="28"/>
          <w:szCs w:val="36"/>
        </w:rPr>
        <w:t>of Order Management System</w:t>
      </w:r>
    </w:p>
    <w:p w14:paraId="7CA935D7" w14:textId="77777777" w:rsidR="00657688" w:rsidRPr="00291CC6" w:rsidRDefault="00657688" w:rsidP="00657688">
      <w:pPr>
        <w:jc w:val="center"/>
        <w:rPr>
          <w:rFonts w:ascii="Courier New" w:hAnsi="Courier New" w:cs="Courier New"/>
          <w:b/>
          <w:bCs/>
          <w:sz w:val="28"/>
          <w:szCs w:val="36"/>
        </w:rPr>
      </w:pPr>
    </w:p>
    <w:p w14:paraId="028381EE" w14:textId="77777777" w:rsidR="0052581D" w:rsidRPr="0058783B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1C2EA7" w14:textId="77777777" w:rsidR="007406B6" w:rsidRDefault="007406B6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76367011" w14:textId="77777777" w:rsidR="0086097C" w:rsidRDefault="0086097C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176443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249D7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04B9DF1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B0F8D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546DE0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C11D9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D9922A3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6D2BFE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E19B28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E3A1B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9BECE7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8031919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E6AF9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EA458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37B70C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A1E5A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F4C27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AD6086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F77D2E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7E52955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862F998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FA7ACA9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bookmarkStart w:id="0" w:name="_GoBack"/>
      <w:bookmarkEnd w:id="0"/>
    </w:p>
    <w:p w14:paraId="700E47B0" w14:textId="680E177B" w:rsidR="0058783B" w:rsidRDefault="00E14ADD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2</w:t>
      </w:r>
    </w:p>
    <w:p w14:paraId="6EE12212" w14:textId="77777777" w:rsidR="0008438B" w:rsidRPr="0058783B" w:rsidRDefault="0008438B" w:rsidP="00E14ADD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DE5058C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6612B32F" w14:textId="77777777" w:rsidR="0008438B" w:rsidRDefault="0058783B" w:rsidP="0008438B">
      <w:pPr>
        <w:spacing w:after="0" w:line="240" w:lineRule="auto"/>
        <w:ind w:left="284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C053CD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053CD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,Name,Date,Addre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ss,OrderNo,[ProductNo,</w:t>
      </w:r>
    </w:p>
    <w:p w14:paraId="7670FE6B" w14:textId="77777777" w:rsidR="0008438B" w:rsidRDefault="0008438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n,QtyOrd,QtyShip,QtyBack,UnitPrice,TotalPrice],</w:t>
      </w:r>
    </w:p>
    <w:p w14:paraId="67DD41BC" w14:textId="77777777" w:rsidR="0058783B" w:rsidRPr="0058783B" w:rsidRDefault="0058783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TotalAmount,Discount,AmountDue)</w:t>
      </w:r>
    </w:p>
    <w:p w14:paraId="2E2FB4AC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8"/>
          <w:szCs w:val="28"/>
          <w:lang w:val="en-CA" w:eastAsia="en-CA" w:bidi="th-TH"/>
        </w:rPr>
      </w:pPr>
    </w:p>
    <w:p w14:paraId="7732E91F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 - Resolve the repetitive groups</w:t>
      </w:r>
    </w:p>
    <w:p w14:paraId="772644C4" w14:textId="77777777" w:rsidR="0008438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OrderNo</w:t>
      </w:r>
      <w:r w:rsidR="00CA4B00" w:rsidRPr="00CA4B0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A4B00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ame, Date,</w:t>
      </w:r>
      <w:r w:rsidR="0002298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Address, TotalAmount,</w:t>
      </w:r>
    </w:p>
    <w:p w14:paraId="122912CF" w14:textId="77777777" w:rsidR="0058783B" w:rsidRPr="0008438B" w:rsidRDefault="0058783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Discount, AmountDue)</w:t>
      </w:r>
    </w:p>
    <w:p w14:paraId="4CC34F90" w14:textId="77777777" w:rsidR="0008438B" w:rsidRPr="0058783B" w:rsidRDefault="0008438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BD02246" w14:textId="77777777" w:rsidR="0058783B" w:rsidRPr="0058783B" w:rsidRDefault="0058783B" w:rsidP="0008438B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Description ,QtyOrd,QtyShip, 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QtyBack, UnitPrice, TotalPrice)</w:t>
      </w:r>
    </w:p>
    <w:p w14:paraId="7ABFC4E6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9F193EE" w14:textId="77777777" w:rsidR="0058783B" w:rsidRDefault="00345E2C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24ABF8D6" w14:textId="1E63D228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Assumptions:Discounts do not depend on the customer, but on the company. It is the company’s choice whether to give the customer a discount or not.</w:t>
      </w:r>
    </w:p>
    <w:p w14:paraId="7475EFCC" w14:textId="77777777" w:rsidR="00666C7A" w:rsidRPr="00E14ADD" w:rsidRDefault="00666C7A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6B7D5EF1" w14:textId="77777777" w:rsidR="0058783B" w:rsidRPr="0008438B" w:rsidRDefault="0008438B" w:rsidP="00CF7552">
      <w:pPr>
        <w:spacing w:after="0" w:line="240" w:lineRule="auto"/>
        <w:ind w:left="-851" w:hanging="1134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CustNo,</w:t>
      </w:r>
      <w:r w:rsidR="00476B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Name,</w:t>
      </w:r>
      <w:r w:rsidR="0012792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Address,</w:t>
      </w:r>
      <w:r w:rsidR="003728CA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</w:t>
      </w:r>
      <w:r w:rsidR="00466479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AmountDue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)</w:t>
      </w:r>
    </w:p>
    <w:p w14:paraId="43B02AE1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5869BFCC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Description,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UnitPrice);</w:t>
      </w:r>
    </w:p>
    <w:p w14:paraId="6BEFC894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8EEBCF1" w14:textId="77777777" w:rsidR="0058783B" w:rsidRPr="0058783B" w:rsidRDefault="0058783B" w:rsidP="008E19FC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7F3D04" w:rsidRPr="007F3D04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7F3D04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QtyOr</w:t>
      </w:r>
      <w:r w:rsidR="0008438B"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d,</w:t>
      </w:r>
      <w:r w:rsidR="008E7FB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QtyShip, QtyBack, UnitPrice,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TotalPrice)</w:t>
      </w:r>
    </w:p>
    <w:p w14:paraId="29D34809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297F5CFC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161EEF9D" w14:textId="77777777" w:rsidR="0058783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CustNo[FK], Or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Discount)</w:t>
      </w:r>
    </w:p>
    <w:p w14:paraId="3BDB1920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F5FB837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Name, Address)</w:t>
      </w:r>
    </w:p>
    <w:p w14:paraId="762AFCC7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A306696" w14:textId="77777777" w:rsidR="0058783B" w:rsidRPr="0008438B" w:rsidRDefault="0058783B" w:rsidP="00F73A52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QtyOrder, QtyShip, QtyBack, TotalPrice)</w:t>
      </w:r>
    </w:p>
    <w:p w14:paraId="5DDC71EA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6D0B0DA6" w14:textId="77777777" w:rsidR="0058783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Description, UnitPrice)</w:t>
      </w:r>
    </w:p>
    <w:p w14:paraId="5C178BDE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E5DB984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A2A5B7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BC302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8F22E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A39D0C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70A4CBC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12EB33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79E4CF9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EFBE04B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FD8966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0EE2AE" w14:textId="77777777" w:rsidR="0086097C" w:rsidRPr="0058783B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1B1151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2741DAE" w14:textId="77777777" w:rsidR="0058783B" w:rsidRPr="0058783B" w:rsidRDefault="0058783B" w:rsidP="00A14AAC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3BA35A1A" w14:textId="77777777" w:rsidR="0086097C" w:rsidRDefault="0086097C" w:rsidP="0086097C">
      <w:pPr>
        <w:ind w:left="-1985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ER Diagram for </w:t>
      </w:r>
      <w:r w:rsidR="00C57DC3">
        <w:rPr>
          <w:rFonts w:ascii="Courier New" w:hAnsi="Courier New" w:cs="Courier New"/>
          <w:b/>
          <w:bCs/>
          <w:sz w:val="28"/>
          <w:szCs w:val="36"/>
        </w:rPr>
        <w:t>Invoice Management System</w:t>
      </w:r>
      <w:r>
        <w:rPr>
          <w:rFonts w:ascii="Courier New" w:hAnsi="Courier New" w:cs="Courier New"/>
          <w:b/>
          <w:bCs/>
          <w:sz w:val="28"/>
          <w:szCs w:val="36"/>
        </w:rPr>
        <w:t xml:space="preserve"> </w:t>
      </w:r>
    </w:p>
    <w:p w14:paraId="04C472A4" w14:textId="77777777" w:rsidR="00184B35" w:rsidRDefault="0086097C">
      <w:pPr>
        <w:spacing w:before="720"/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8240" behindDoc="0" locked="0" layoutInCell="1" allowOverlap="1" wp14:anchorId="2B7E1A43" wp14:editId="1FC23CEE">
            <wp:simplePos x="0" y="0"/>
            <wp:positionH relativeFrom="page">
              <wp:align>center</wp:align>
            </wp:positionH>
            <wp:positionV relativeFrom="margin">
              <wp:posOffset>1040765</wp:posOffset>
            </wp:positionV>
            <wp:extent cx="6539865" cy="558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E6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B35" w:rsidSect="006F2BED">
      <w:headerReference w:type="default" r:id="rId14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D3A76" w14:textId="77777777" w:rsidR="00743E4D" w:rsidRDefault="00743E4D">
      <w:pPr>
        <w:spacing w:after="0" w:line="240" w:lineRule="auto"/>
      </w:pPr>
      <w:r>
        <w:separator/>
      </w:r>
    </w:p>
    <w:p w14:paraId="70D8C4E3" w14:textId="77777777" w:rsidR="00743E4D" w:rsidRDefault="00743E4D"/>
    <w:p w14:paraId="47063AC4" w14:textId="77777777" w:rsidR="00743E4D" w:rsidRDefault="00743E4D"/>
    <w:p w14:paraId="5509463F" w14:textId="77777777" w:rsidR="00743E4D" w:rsidRDefault="00743E4D"/>
  </w:endnote>
  <w:endnote w:type="continuationSeparator" w:id="0">
    <w:p w14:paraId="19221E83" w14:textId="77777777" w:rsidR="00743E4D" w:rsidRDefault="00743E4D">
      <w:pPr>
        <w:spacing w:after="0" w:line="240" w:lineRule="auto"/>
      </w:pPr>
      <w:r>
        <w:continuationSeparator/>
      </w:r>
    </w:p>
    <w:p w14:paraId="4CF93DD6" w14:textId="77777777" w:rsidR="00743E4D" w:rsidRDefault="00743E4D"/>
    <w:p w14:paraId="10C62811" w14:textId="77777777" w:rsidR="00743E4D" w:rsidRDefault="00743E4D"/>
    <w:p w14:paraId="1CFBC82E" w14:textId="77777777" w:rsidR="00743E4D" w:rsidRDefault="00743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77777777" w:rsidR="00184B35" w:rsidRPr="0058783B" w:rsidRDefault="00743E4D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 w14:paraId="5E1C1AF0" w14:textId="77777777">
      <w:tc>
        <w:tcPr>
          <w:tcW w:w="1667" w:type="pct"/>
          <w:tcMar>
            <w:bottom w:w="144" w:type="dxa"/>
          </w:tcMar>
        </w:tcPr>
        <w:p w14:paraId="6D069E31" w14:textId="77777777" w:rsidR="0058783B" w:rsidRPr="0058783B" w:rsidRDefault="0058783B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  <w:p w14:paraId="31EFB2D7" w14:textId="77777777" w:rsidR="00184B35" w:rsidRPr="0058783B" w:rsidRDefault="0058783B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HERRADURA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77777777" w:rsidR="00184B35" w:rsidRPr="0058783B" w:rsidRDefault="00666C7A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KUNLAYA </w:t>
              </w: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LANCELEI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232096B2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14:paraId="3441DF31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17712" w14:textId="77777777" w:rsidR="00743E4D" w:rsidRDefault="00743E4D">
      <w:pPr>
        <w:spacing w:after="0" w:line="240" w:lineRule="auto"/>
      </w:pPr>
      <w:r>
        <w:separator/>
      </w:r>
    </w:p>
    <w:p w14:paraId="5781BE76" w14:textId="77777777" w:rsidR="00743E4D" w:rsidRDefault="00743E4D"/>
    <w:p w14:paraId="2774954D" w14:textId="77777777" w:rsidR="00743E4D" w:rsidRDefault="00743E4D"/>
    <w:p w14:paraId="3E907C0C" w14:textId="77777777" w:rsidR="00743E4D" w:rsidRDefault="00743E4D"/>
  </w:footnote>
  <w:footnote w:type="continuationSeparator" w:id="0">
    <w:p w14:paraId="685BFEFA" w14:textId="77777777" w:rsidR="00743E4D" w:rsidRDefault="00743E4D">
      <w:pPr>
        <w:spacing w:after="0" w:line="240" w:lineRule="auto"/>
      </w:pPr>
      <w:r>
        <w:continuationSeparator/>
      </w:r>
    </w:p>
    <w:p w14:paraId="2C51ABF1" w14:textId="77777777" w:rsidR="00743E4D" w:rsidRDefault="00743E4D"/>
    <w:p w14:paraId="543DFE56" w14:textId="77777777" w:rsidR="00743E4D" w:rsidRDefault="00743E4D"/>
    <w:p w14:paraId="69531583" w14:textId="77777777" w:rsidR="00743E4D" w:rsidRDefault="00743E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184B35" w:rsidRDefault="00184B35"/>
      </w:tc>
      <w:tc>
        <w:tcPr>
          <w:tcW w:w="8424" w:type="dxa"/>
          <w:vAlign w:val="bottom"/>
        </w:tcPr>
        <w:p w14:paraId="5BA086FF" w14:textId="77777777" w:rsidR="00184B35" w:rsidRDefault="00C50FEA">
          <w:pPr>
            <w:pStyle w:val="Heading3"/>
          </w:pPr>
          <w:r>
            <w:t>Table of Contents</w:t>
          </w:r>
        </w:p>
      </w:tc>
    </w:tr>
    <w:tr w:rsidR="00184B3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184B35" w:rsidRDefault="00184B35">
          <w:pPr>
            <w:pStyle w:val="Header"/>
          </w:pPr>
        </w:p>
      </w:tc>
    </w:tr>
  </w:tbl>
  <w:p w14:paraId="62A83B48" w14:textId="77777777"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4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6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13"/>
  </w:num>
  <w:num w:numId="11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3"/>
  </w:num>
  <w:num w:numId="13">
    <w:abstractNumId w:val="13"/>
  </w:num>
  <w:num w:numId="14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6"/>
  </w:num>
  <w:num w:numId="23">
    <w:abstractNumId w:val="16"/>
  </w:num>
  <w:num w:numId="24">
    <w:abstractNumId w:val="10"/>
  </w:num>
  <w:num w:numId="25">
    <w:abstractNumId w:val="2"/>
  </w:num>
  <w:num w:numId="26">
    <w:abstractNumId w:val="4"/>
  </w:num>
  <w:num w:numId="27">
    <w:abstractNumId w:val="5"/>
  </w:num>
  <w:num w:numId="28">
    <w:abstractNumId w:val="7"/>
  </w:num>
  <w:num w:numId="29">
    <w:abstractNumId w:val="12"/>
  </w:num>
  <w:num w:numId="30">
    <w:abstractNumId w:val="8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21038C"/>
    <w:rsid w:val="00214D0F"/>
    <w:rsid w:val="00321F8F"/>
    <w:rsid w:val="00342438"/>
    <w:rsid w:val="00345E2C"/>
    <w:rsid w:val="003728CA"/>
    <w:rsid w:val="003E2188"/>
    <w:rsid w:val="003F429C"/>
    <w:rsid w:val="00466479"/>
    <w:rsid w:val="00466851"/>
    <w:rsid w:val="00476B3B"/>
    <w:rsid w:val="0050609D"/>
    <w:rsid w:val="0052581D"/>
    <w:rsid w:val="00555A95"/>
    <w:rsid w:val="00577305"/>
    <w:rsid w:val="0058783B"/>
    <w:rsid w:val="005C2E0B"/>
    <w:rsid w:val="0063011F"/>
    <w:rsid w:val="00657688"/>
    <w:rsid w:val="00666C7A"/>
    <w:rsid w:val="006763C5"/>
    <w:rsid w:val="00677F67"/>
    <w:rsid w:val="006B7D2A"/>
    <w:rsid w:val="006D178C"/>
    <w:rsid w:val="006F2BED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14AAC"/>
    <w:rsid w:val="00A42C65"/>
    <w:rsid w:val="00A61283"/>
    <w:rsid w:val="00A76A1A"/>
    <w:rsid w:val="00AC343A"/>
    <w:rsid w:val="00B549D3"/>
    <w:rsid w:val="00B643F2"/>
    <w:rsid w:val="00C053CD"/>
    <w:rsid w:val="00C50FEA"/>
    <w:rsid w:val="00C57DC3"/>
    <w:rsid w:val="00C93027"/>
    <w:rsid w:val="00CA4B00"/>
    <w:rsid w:val="00CF7552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37598B"/>
    <w:rsid w:val="003B3670"/>
    <w:rsid w:val="008D5AB1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NORMALIZATION RELATIONAL MODEL   </Abstract>
  <CompanyAddress>KUNLAYA 
LANCELEI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0C335-BE76-4A24-9AD7-2AB17CB1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86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4</dc:subject>
  <dc:creator>Kunlaya</dc:creator>
  <cp:keywords/>
  <cp:lastModifiedBy>Kunlaya Kobunnoi</cp:lastModifiedBy>
  <cp:revision>51</cp:revision>
  <cp:lastPrinted>2016-11-10T16:17:00Z</cp:lastPrinted>
  <dcterms:created xsi:type="dcterms:W3CDTF">2016-11-10T05:51:00Z</dcterms:created>
  <dcterms:modified xsi:type="dcterms:W3CDTF">2016-11-10T16:18:00Z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