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191919" w:themeColor="background2" w:themeShade="1A"/>
        </w:rPr>
        <w:alias w:val="Title"/>
        <w:tag w:val=""/>
        <w:id w:val="147261466"/>
        <w:placeholder>
          <w:docPart w:val="8E008C577ACF4FC59B81DE4652C112F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p w14:paraId="6E51EA7D" w14:textId="7453E6FE" w:rsidR="00184B35" w:rsidRPr="008D1446" w:rsidRDefault="004557BE">
          <w:pPr>
            <w:pStyle w:val="Title"/>
            <w:rPr>
              <w:color w:val="191919" w:themeColor="background2" w:themeShade="1A"/>
            </w:rPr>
          </w:pPr>
          <w:r>
            <w:rPr>
              <w:color w:val="191919" w:themeColor="background2" w:themeShade="1A"/>
            </w:rPr>
            <w:t>COMP 3760</w:t>
          </w:r>
        </w:p>
      </w:sdtContent>
    </w:sdt>
    <w:p w14:paraId="579DA389" w14:textId="359522AF" w:rsidR="00184B35" w:rsidRPr="008D1446" w:rsidRDefault="00D11D2C">
      <w:pPr>
        <w:pStyle w:val="Subtitle"/>
        <w:rPr>
          <w:color w:val="191919" w:themeColor="background2" w:themeShade="1A"/>
        </w:rPr>
      </w:pPr>
      <w:sdt>
        <w:sdtPr>
          <w:rPr>
            <w:color w:val="191919" w:themeColor="background2" w:themeShade="1A"/>
          </w:rPr>
          <w:alias w:val="Subtitle"/>
          <w:tag w:val=""/>
          <w:id w:val="149943644"/>
          <w:placeholder>
            <w:docPart w:val="6DD5E8A84B5845B8A4CF6D092B4B773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FF438F">
            <w:rPr>
              <w:color w:val="191919" w:themeColor="background2" w:themeShade="1A"/>
            </w:rPr>
            <w:t>lab04</w:t>
          </w:r>
        </w:sdtContent>
      </w:sdt>
    </w:p>
    <w:sdt>
      <w:sdtPr>
        <w:rPr>
          <w:color w:val="191919" w:themeColor="background2" w:themeShade="1A"/>
        </w:rPr>
        <w:alias w:val="Quote or Abstract"/>
        <w:tag w:val="Quote or Abstract"/>
        <w:id w:val="838122377"/>
        <w:placeholder>
          <w:docPart w:val="E0C826E32D264F0DACDB9F213A0C1B9B"/>
        </w:placeholder>
        <w:dataBinding w:prefixMappings="xmlns:ns0='http://schemas.microsoft.com/office/2006/coverPageProps'" w:xpath="/ns0:CoverPageProperties[1]/ns0:Abstract[1]" w:storeItemID="{55AF091B-3C7A-41E3-B477-F2FDAA23CFDA}"/>
        <w15:appearance w15:val="hidden"/>
        <w:text/>
      </w:sdtPr>
      <w:sdtEndPr/>
      <w:sdtContent>
        <w:p w14:paraId="5597AEC9" w14:textId="162DBFB7" w:rsidR="00184B35" w:rsidRPr="008D1446" w:rsidRDefault="004557BE" w:rsidP="0058783B">
          <w:pPr>
            <w:pStyle w:val="Quote"/>
            <w:rPr>
              <w:color w:val="191919" w:themeColor="background2" w:themeShade="1A"/>
            </w:rPr>
            <w:sectPr w:rsidR="00184B35" w:rsidRPr="008D1446">
              <w:headerReference w:type="default" r:id="rId10"/>
              <w:footerReference w:type="first" r:id="rId11"/>
              <w:pgSz w:w="12240" w:h="15840" w:code="1"/>
              <w:pgMar w:top="1080" w:right="720" w:bottom="720" w:left="3096" w:header="1080" w:footer="720" w:gutter="0"/>
              <w:pgNumType w:fmt="lowerRoman" w:start="0"/>
              <w:cols w:space="708"/>
              <w:titlePg/>
              <w:docGrid w:linePitch="360"/>
            </w:sectPr>
          </w:pPr>
          <w:r>
            <w:rPr>
              <w:color w:val="191919" w:themeColor="background2" w:themeShade="1A"/>
            </w:rPr>
            <w:t>Algorithm analysis and Design</w:t>
          </w:r>
        </w:p>
      </w:sdtContent>
    </w:sdt>
    <w:p w14:paraId="13E396F1" w14:textId="169D21B0" w:rsidR="00564B25" w:rsidRPr="00FF438F" w:rsidRDefault="00FF438F" w:rsidP="00FF438F">
      <w:pPr>
        <w:pStyle w:val="ListParagraph"/>
        <w:numPr>
          <w:ilvl w:val="0"/>
          <w:numId w:val="45"/>
        </w:numPr>
        <w:rPr>
          <w:rFonts w:ascii="Courier New" w:hAnsi="Courier New" w:cs="Courier New"/>
          <w:b/>
          <w:bCs/>
          <w:sz w:val="28"/>
          <w:szCs w:val="36"/>
        </w:rPr>
      </w:pPr>
      <w:r>
        <w:rPr>
          <w:rFonts w:ascii="Courier New" w:hAnsi="Courier New" w:cs="Courier New"/>
          <w:b/>
          <w:bCs/>
          <w:sz w:val="40"/>
          <w:szCs w:val="48"/>
          <w:lang w:val="en-CA"/>
        </w:rPr>
        <w:lastRenderedPageBreak/>
        <w:t>Which algorithm is faster</w:t>
      </w:r>
    </w:p>
    <w:p w14:paraId="252218A8" w14:textId="34099F06" w:rsidR="00FF438F" w:rsidRPr="00FF438F" w:rsidRDefault="00FF438F" w:rsidP="00FF438F">
      <w:pPr>
        <w:pStyle w:val="ListParagraph"/>
        <w:ind w:left="196"/>
        <w:rPr>
          <w:rFonts w:ascii="Courier New" w:hAnsi="Courier New" w:cs="Courier New"/>
          <w:b/>
          <w:bCs/>
          <w:color w:val="00B0F0"/>
          <w:sz w:val="40"/>
          <w:szCs w:val="48"/>
          <w:lang w:val="en-CA"/>
        </w:rPr>
      </w:pPr>
      <w:r w:rsidRPr="00FF438F">
        <w:rPr>
          <w:rFonts w:ascii="Courier New" w:hAnsi="Courier New" w:cs="Courier New"/>
          <w:b/>
          <w:bCs/>
          <w:color w:val="00B0F0"/>
          <w:sz w:val="40"/>
          <w:szCs w:val="48"/>
          <w:lang w:val="en-CA"/>
        </w:rPr>
        <w:t xml:space="preserve">  Binary Search is faster</w:t>
      </w:r>
    </w:p>
    <w:p w14:paraId="70268916" w14:textId="128F5EE0" w:rsidR="00FF438F" w:rsidRPr="00FF438F" w:rsidRDefault="00FF438F" w:rsidP="00FF438F">
      <w:pPr>
        <w:pStyle w:val="ListParagraph"/>
        <w:numPr>
          <w:ilvl w:val="0"/>
          <w:numId w:val="45"/>
        </w:numPr>
        <w:rPr>
          <w:rFonts w:ascii="Courier New" w:hAnsi="Courier New" w:cs="Courier New"/>
          <w:b/>
          <w:bCs/>
          <w:sz w:val="28"/>
          <w:szCs w:val="36"/>
        </w:rPr>
      </w:pPr>
      <w:r>
        <w:rPr>
          <w:rFonts w:ascii="Courier New" w:hAnsi="Courier New" w:cs="Courier New"/>
          <w:b/>
          <w:bCs/>
          <w:sz w:val="40"/>
          <w:szCs w:val="48"/>
          <w:lang w:val="en-CA"/>
        </w:rPr>
        <w:t>What is the overall efficiency class for each algorithm?</w:t>
      </w:r>
    </w:p>
    <w:p w14:paraId="2137630F" w14:textId="2912307D" w:rsidR="00FF438F" w:rsidRPr="00FF438F" w:rsidRDefault="00FF438F" w:rsidP="00FF438F">
      <w:pPr>
        <w:pStyle w:val="ListParagraph"/>
        <w:ind w:left="196"/>
        <w:rPr>
          <w:rFonts w:ascii="Courier New" w:hAnsi="Courier New" w:cs="Courier New"/>
          <w:b/>
          <w:bCs/>
          <w:color w:val="00B0F0"/>
          <w:sz w:val="40"/>
          <w:szCs w:val="48"/>
          <w:lang w:val="en-CA"/>
        </w:rPr>
      </w:pPr>
      <w:r w:rsidRPr="00FF438F">
        <w:rPr>
          <w:rFonts w:ascii="Courier New" w:hAnsi="Courier New" w:cs="Courier New"/>
          <w:b/>
          <w:bCs/>
          <w:color w:val="00B0F0"/>
          <w:sz w:val="40"/>
          <w:szCs w:val="48"/>
          <w:lang w:val="en-CA"/>
        </w:rPr>
        <w:t xml:space="preserve">  Sequential Search is </w:t>
      </w:r>
      <w:proofErr w:type="gramStart"/>
      <w:r w:rsidRPr="00FF438F">
        <w:rPr>
          <w:rFonts w:ascii="Courier New" w:hAnsi="Courier New" w:cs="Courier New"/>
          <w:b/>
          <w:bCs/>
          <w:color w:val="00B0F0"/>
          <w:sz w:val="40"/>
          <w:szCs w:val="48"/>
          <w:lang w:val="en-CA"/>
        </w:rPr>
        <w:t>O(</w:t>
      </w:r>
      <w:proofErr w:type="gramEnd"/>
      <m:oMath>
        <m:sSup>
          <m:sSupPr>
            <m:ctrlPr>
              <w:rPr>
                <w:rFonts w:ascii="Cambria Math" w:hAnsi="Cambria Math" w:cs="Courier New"/>
                <w:b/>
                <w:bCs/>
                <w:i/>
                <w:color w:val="00B0F0"/>
                <w:sz w:val="40"/>
                <w:szCs w:val="48"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  <w:color w:val="00B0F0"/>
                <w:sz w:val="40"/>
                <w:szCs w:val="48"/>
                <w:lang w:val="en-CA"/>
              </w:rPr>
              <m:t>log n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color w:val="00B0F0"/>
                <w:sz w:val="40"/>
                <w:szCs w:val="48"/>
                <w:lang w:val="en-CA"/>
              </w:rPr>
              <m:t>2</m:t>
            </m:r>
          </m:sup>
        </m:sSup>
      </m:oMath>
      <w:r w:rsidRPr="00FF438F">
        <w:rPr>
          <w:rFonts w:ascii="Courier New" w:hAnsi="Courier New" w:cs="Courier New"/>
          <w:b/>
          <w:bCs/>
          <w:color w:val="00B0F0"/>
          <w:sz w:val="40"/>
          <w:szCs w:val="48"/>
          <w:lang w:val="en-CA"/>
        </w:rPr>
        <w:t xml:space="preserve">) </w:t>
      </w:r>
    </w:p>
    <w:p w14:paraId="39DAF404" w14:textId="49049916" w:rsidR="00FF438F" w:rsidRPr="00FF438F" w:rsidRDefault="00FF438F" w:rsidP="00FF438F">
      <w:pPr>
        <w:pStyle w:val="ListParagraph"/>
        <w:ind w:left="196"/>
        <w:rPr>
          <w:rFonts w:ascii="Courier New" w:hAnsi="Courier New" w:cs="Courier New"/>
          <w:b/>
          <w:bCs/>
          <w:color w:val="00B0F0"/>
          <w:sz w:val="28"/>
          <w:szCs w:val="36"/>
        </w:rPr>
      </w:pPr>
      <w:r w:rsidRPr="00FF438F">
        <w:rPr>
          <w:rFonts w:ascii="Courier New" w:hAnsi="Courier New" w:cs="Courier New"/>
          <w:b/>
          <w:bCs/>
          <w:color w:val="00B0F0"/>
          <w:sz w:val="40"/>
          <w:szCs w:val="48"/>
          <w:lang w:val="en-CA"/>
        </w:rPr>
        <w:t xml:space="preserve">  Binary Search is O(</w:t>
      </w:r>
      <w:proofErr w:type="spellStart"/>
      <w:r w:rsidRPr="00FF438F">
        <w:rPr>
          <w:rFonts w:ascii="Courier New" w:hAnsi="Courier New" w:cs="Courier New"/>
          <w:b/>
          <w:bCs/>
          <w:color w:val="00B0F0"/>
          <w:sz w:val="40"/>
          <w:szCs w:val="48"/>
          <w:lang w:val="en-CA"/>
        </w:rPr>
        <w:t>logn</w:t>
      </w:r>
      <w:proofErr w:type="spellEnd"/>
      <w:r w:rsidRPr="00FF438F">
        <w:rPr>
          <w:rFonts w:ascii="Courier New" w:hAnsi="Courier New" w:cs="Courier New"/>
          <w:b/>
          <w:bCs/>
          <w:color w:val="00B0F0"/>
          <w:sz w:val="40"/>
          <w:szCs w:val="48"/>
          <w:lang w:val="en-CA"/>
        </w:rPr>
        <w:t>)</w:t>
      </w:r>
    </w:p>
    <w:p w14:paraId="320EDBFC" w14:textId="77777777" w:rsidR="00FF438F" w:rsidRDefault="00FF438F" w:rsidP="00FF438F">
      <w:pPr>
        <w:pStyle w:val="ListParagraph"/>
        <w:ind w:left="196"/>
        <w:rPr>
          <w:rFonts w:ascii="Courier New" w:hAnsi="Courier New" w:cs="Courier New"/>
          <w:b/>
          <w:bCs/>
          <w:sz w:val="28"/>
          <w:szCs w:val="36"/>
        </w:rPr>
      </w:pPr>
    </w:p>
    <w:p w14:paraId="5344BC36" w14:textId="6BBE02BA" w:rsidR="00265545" w:rsidRPr="00265545" w:rsidRDefault="00E774F5" w:rsidP="00564B25">
      <w:pPr>
        <w:pStyle w:val="ListParagraph"/>
        <w:ind w:left="-284"/>
        <w:rPr>
          <w:rFonts w:ascii="Courier New" w:hAnsi="Courier New" w:cs="Courier New"/>
          <w:b/>
          <w:bCs/>
          <w:sz w:val="28"/>
          <w:szCs w:val="36"/>
        </w:rPr>
      </w:pPr>
      <w:r>
        <w:rPr>
          <w:rFonts w:ascii="Courier New" w:hAnsi="Courier New" w:cs="Courier New"/>
          <w:b/>
          <w:bCs/>
          <w:noProof/>
          <w:sz w:val="28"/>
          <w:szCs w:val="36"/>
          <w:lang w:val="en-CA" w:eastAsia="en-CA" w:bidi="th-TH"/>
        </w:rPr>
        <w:t xml:space="preserve"> </w:t>
      </w:r>
      <w:r w:rsidR="00FF438F">
        <w:rPr>
          <w:rFonts w:ascii="Courier New" w:hAnsi="Courier New" w:cs="Courier New"/>
          <w:b/>
          <w:bCs/>
          <w:noProof/>
          <w:sz w:val="28"/>
          <w:szCs w:val="36"/>
          <w:lang w:val="en-CA" w:eastAsia="en-CA" w:bidi="th-TH"/>
        </w:rPr>
        <w:drawing>
          <wp:inline distT="0" distB="0" distL="0" distR="0" wp14:anchorId="737B7C19" wp14:editId="7FA11750">
            <wp:extent cx="4277322" cy="78115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841613.t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545" w:rsidRPr="00265545" w:rsidSect="006F2BED">
      <w:headerReference w:type="default" r:id="rId13"/>
      <w:pgSz w:w="12240" w:h="15840" w:code="1"/>
      <w:pgMar w:top="0" w:right="720" w:bottom="851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6953FF" w14:textId="77777777" w:rsidR="00D11D2C" w:rsidRDefault="00D11D2C">
      <w:pPr>
        <w:spacing w:after="0" w:line="240" w:lineRule="auto"/>
      </w:pPr>
      <w:r>
        <w:separator/>
      </w:r>
    </w:p>
    <w:p w14:paraId="2FC82A5D" w14:textId="77777777" w:rsidR="00D11D2C" w:rsidRDefault="00D11D2C"/>
    <w:p w14:paraId="2D0E0BA0" w14:textId="77777777" w:rsidR="00D11D2C" w:rsidRDefault="00D11D2C"/>
    <w:p w14:paraId="0EE0CACD" w14:textId="77777777" w:rsidR="00D11D2C" w:rsidRDefault="00D11D2C"/>
  </w:endnote>
  <w:endnote w:type="continuationSeparator" w:id="0">
    <w:p w14:paraId="456875BA" w14:textId="77777777" w:rsidR="00D11D2C" w:rsidRDefault="00D11D2C">
      <w:pPr>
        <w:spacing w:after="0" w:line="240" w:lineRule="auto"/>
      </w:pPr>
      <w:r>
        <w:continuationSeparator/>
      </w:r>
    </w:p>
    <w:p w14:paraId="53792C52" w14:textId="77777777" w:rsidR="00D11D2C" w:rsidRDefault="00D11D2C"/>
    <w:p w14:paraId="6AA63821" w14:textId="77777777" w:rsidR="00D11D2C" w:rsidRDefault="00D11D2C"/>
    <w:p w14:paraId="05C42AE0" w14:textId="77777777" w:rsidR="00D11D2C" w:rsidRDefault="00D11D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8D4C0" w14:textId="6DEE1B01" w:rsidR="00E774F5" w:rsidRPr="0058783B" w:rsidRDefault="00D11D2C">
    <w:pPr>
      <w:pStyle w:val="Organization"/>
      <w:rPr>
        <w:color w:val="191919" w:themeColor="background2" w:themeShade="1A"/>
        <w:sz w:val="48"/>
        <w:szCs w:val="48"/>
      </w:rPr>
    </w:pPr>
    <w:sdt>
      <w:sdtPr>
        <w:rPr>
          <w:color w:val="191919" w:themeColor="background2" w:themeShade="1A"/>
          <w:sz w:val="48"/>
          <w:szCs w:val="48"/>
        </w:rPr>
        <w:alias w:val="Company"/>
        <w:tag w:val=""/>
        <w:id w:val="43724334"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r w:rsidR="00E774F5">
          <w:rPr>
            <w:color w:val="191919" w:themeColor="background2" w:themeShade="1A"/>
            <w:sz w:val="48"/>
            <w:szCs w:val="48"/>
          </w:rPr>
          <w:t>SET 3D</w:t>
        </w:r>
      </w:sdtContent>
    </w:sdt>
  </w:p>
  <w:tbl>
    <w:tblPr>
      <w:tblW w:w="6361" w:type="pct"/>
      <w:tblInd w:w="-2347" w:type="dxa"/>
      <w:tblBorders>
        <w:top w:val="single" w:sz="8" w:space="0" w:color="000000" w:themeColor="text1"/>
      </w:tblBorders>
      <w:tblCellMar>
        <w:top w:w="144" w:type="dxa"/>
        <w:left w:w="0" w:type="dxa"/>
        <w:right w:w="0" w:type="dxa"/>
      </w:tblCellMar>
      <w:tblLook w:val="04A0" w:firstRow="1" w:lastRow="0" w:firstColumn="1" w:lastColumn="0" w:noHBand="0" w:noVBand="1"/>
      <w:tblDescription w:val="Contact info table"/>
    </w:tblPr>
    <w:tblGrid>
      <w:gridCol w:w="3573"/>
      <w:gridCol w:w="3573"/>
      <w:gridCol w:w="3571"/>
    </w:tblGrid>
    <w:tr w:rsidR="00E774F5" w:rsidRPr="0058783B" w14:paraId="5E1C1AF0" w14:textId="77777777">
      <w:tc>
        <w:tcPr>
          <w:tcW w:w="1667" w:type="pct"/>
          <w:tcMar>
            <w:bottom w:w="144" w:type="dxa"/>
          </w:tcMar>
        </w:tcPr>
        <w:p w14:paraId="31EFB2D7" w14:textId="2CA59F0F" w:rsidR="00E774F5" w:rsidRPr="0058783B" w:rsidRDefault="00E774F5" w:rsidP="009409FD">
          <w:pPr>
            <w:pStyle w:val="ContactInfo"/>
            <w:rPr>
              <w:b/>
              <w:bCs/>
              <w:color w:val="191919" w:themeColor="background2" w:themeShade="1A"/>
              <w:sz w:val="48"/>
              <w:szCs w:val="48"/>
            </w:rPr>
          </w:pPr>
          <w:r w:rsidRPr="0058783B">
            <w:rPr>
              <w:rStyle w:val="Strong"/>
              <w:color w:val="191919" w:themeColor="background2" w:themeShade="1A"/>
              <w:sz w:val="48"/>
              <w:szCs w:val="48"/>
            </w:rPr>
            <w:t>KOBUNNOI</w:t>
          </w:r>
        </w:p>
      </w:tc>
      <w:sdt>
        <w:sdtPr>
          <w:rPr>
            <w:b/>
            <w:bCs/>
            <w:color w:val="191919" w:themeColor="background2" w:themeShade="1A"/>
            <w:sz w:val="48"/>
            <w:szCs w:val="48"/>
          </w:rPr>
          <w:alias w:val="Address"/>
          <w:tag w:val=""/>
          <w:id w:val="-1682886448"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tc>
            <w:tcPr>
              <w:tcW w:w="1667" w:type="pct"/>
              <w:tcMar>
                <w:bottom w:w="144" w:type="dxa"/>
              </w:tcMar>
            </w:tcPr>
            <w:p w14:paraId="53ACB174" w14:textId="5B70D1F4" w:rsidR="00E774F5" w:rsidRPr="0058783B" w:rsidRDefault="00E774F5">
              <w:pPr>
                <w:pStyle w:val="ContactInfo"/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</w:pPr>
              <w:r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t>KUNLAYA</w:t>
              </w:r>
            </w:p>
          </w:tc>
        </w:sdtContent>
      </w:sdt>
      <w:tc>
        <w:tcPr>
          <w:tcW w:w="1666" w:type="pct"/>
          <w:tcMar>
            <w:bottom w:w="144" w:type="dxa"/>
          </w:tcMar>
        </w:tcPr>
        <w:sdt>
          <w:sdtPr>
            <w:rPr>
              <w:b/>
              <w:bCs/>
              <w:color w:val="191919" w:themeColor="background2" w:themeShade="1A"/>
              <w:sz w:val="48"/>
              <w:szCs w:val="48"/>
            </w:rPr>
            <w:alias w:val="Website"/>
            <w:tag w:val=""/>
            <w:id w:val="-422955446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14:paraId="3441DF31" w14:textId="5A1F42FF" w:rsidR="00E774F5" w:rsidRPr="0058783B" w:rsidRDefault="00E774F5" w:rsidP="009409FD">
              <w:pPr>
                <w:pStyle w:val="ContactInfo"/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</w:pPr>
              <w:r w:rsidRPr="0058783B"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t>A00959419</w:t>
              </w:r>
            </w:p>
          </w:sdtContent>
        </w:sdt>
      </w:tc>
    </w:tr>
    <w:tr w:rsidR="00E774F5" w:rsidRPr="0058783B" w14:paraId="338E74C4" w14:textId="77777777">
      <w:trPr>
        <w:trHeight w:hRule="exact" w:val="86"/>
      </w:trPr>
      <w:tc>
        <w:tcPr>
          <w:tcW w:w="1667" w:type="pct"/>
          <w:shd w:val="clear" w:color="auto" w:fill="000000" w:themeFill="text1"/>
        </w:tcPr>
        <w:p w14:paraId="7742559B" w14:textId="77777777" w:rsidR="00E774F5" w:rsidRPr="0058783B" w:rsidRDefault="00E774F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  <w:tc>
        <w:tcPr>
          <w:tcW w:w="1667" w:type="pct"/>
          <w:shd w:val="clear" w:color="auto" w:fill="000000" w:themeFill="text1"/>
        </w:tcPr>
        <w:p w14:paraId="46DB1524" w14:textId="77777777" w:rsidR="00E774F5" w:rsidRPr="0058783B" w:rsidRDefault="00E774F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  <w:tc>
        <w:tcPr>
          <w:tcW w:w="1666" w:type="pct"/>
          <w:shd w:val="clear" w:color="auto" w:fill="000000" w:themeFill="text1"/>
        </w:tcPr>
        <w:p w14:paraId="5DC6ED67" w14:textId="77777777" w:rsidR="00E774F5" w:rsidRPr="0058783B" w:rsidRDefault="00E774F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</w:tr>
  </w:tbl>
  <w:p w14:paraId="7B224FB4" w14:textId="77777777" w:rsidR="00E774F5" w:rsidRPr="0058783B" w:rsidRDefault="00E774F5">
    <w:pPr>
      <w:pStyle w:val="Footer"/>
      <w:rPr>
        <w:b/>
        <w:bCs/>
        <w:color w:val="191919" w:themeColor="background2" w:themeShade="1A"/>
        <w:sz w:val="48"/>
        <w:szCs w:val="4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F136F" w14:textId="77777777" w:rsidR="00D11D2C" w:rsidRDefault="00D11D2C">
      <w:pPr>
        <w:spacing w:after="0" w:line="240" w:lineRule="auto"/>
      </w:pPr>
      <w:r>
        <w:separator/>
      </w:r>
    </w:p>
    <w:p w14:paraId="33A9571A" w14:textId="77777777" w:rsidR="00D11D2C" w:rsidRDefault="00D11D2C"/>
    <w:p w14:paraId="027F48C1" w14:textId="77777777" w:rsidR="00D11D2C" w:rsidRDefault="00D11D2C"/>
    <w:p w14:paraId="6816D274" w14:textId="77777777" w:rsidR="00D11D2C" w:rsidRDefault="00D11D2C"/>
  </w:footnote>
  <w:footnote w:type="continuationSeparator" w:id="0">
    <w:p w14:paraId="339CCE95" w14:textId="77777777" w:rsidR="00D11D2C" w:rsidRDefault="00D11D2C">
      <w:pPr>
        <w:spacing w:after="0" w:line="240" w:lineRule="auto"/>
      </w:pPr>
      <w:r>
        <w:continuationSeparator/>
      </w:r>
    </w:p>
    <w:p w14:paraId="21ADFF40" w14:textId="77777777" w:rsidR="00D11D2C" w:rsidRDefault="00D11D2C"/>
    <w:p w14:paraId="2B25FAEA" w14:textId="77777777" w:rsidR="00D11D2C" w:rsidRDefault="00D11D2C"/>
    <w:p w14:paraId="6B17B37A" w14:textId="77777777" w:rsidR="00D11D2C" w:rsidRDefault="00D11D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E774F5" w14:paraId="3867D9AD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7E6A18F5" w14:textId="77777777" w:rsidR="00E774F5" w:rsidRDefault="00E774F5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14:paraId="474C77E6" w14:textId="77777777" w:rsidR="00E774F5" w:rsidRDefault="00E774F5"/>
      </w:tc>
      <w:tc>
        <w:tcPr>
          <w:tcW w:w="8424" w:type="dxa"/>
          <w:vAlign w:val="bottom"/>
        </w:tcPr>
        <w:p w14:paraId="5BA086FF" w14:textId="77777777" w:rsidR="00E774F5" w:rsidRDefault="00E774F5">
          <w:pPr>
            <w:pStyle w:val="Heading3"/>
          </w:pPr>
          <w:r>
            <w:t>Table of Contents</w:t>
          </w:r>
        </w:p>
      </w:tc>
    </w:tr>
    <w:tr w:rsidR="00E774F5" w14:paraId="4CFB603F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0316910D" w14:textId="77777777" w:rsidR="00E774F5" w:rsidRDefault="00E774F5">
          <w:pPr>
            <w:pStyle w:val="Header"/>
          </w:pPr>
        </w:p>
      </w:tc>
      <w:tc>
        <w:tcPr>
          <w:tcW w:w="288" w:type="dxa"/>
          <w:shd w:val="clear" w:color="auto" w:fill="auto"/>
        </w:tcPr>
        <w:p w14:paraId="13C752FA" w14:textId="77777777" w:rsidR="00E774F5" w:rsidRDefault="00E774F5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14:paraId="60C6FD96" w14:textId="77777777" w:rsidR="00E774F5" w:rsidRDefault="00E774F5">
          <w:pPr>
            <w:pStyle w:val="Header"/>
          </w:pPr>
        </w:p>
      </w:tc>
    </w:tr>
  </w:tbl>
  <w:p w14:paraId="62A83B48" w14:textId="77777777" w:rsidR="00E774F5" w:rsidRDefault="00E77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018F9" w14:textId="77777777" w:rsidR="00E774F5" w:rsidRPr="0058783B" w:rsidRDefault="00E774F5" w:rsidP="005878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2" w15:restartNumberingAfterBreak="0">
    <w:nsid w:val="00380E11"/>
    <w:multiLevelType w:val="multilevel"/>
    <w:tmpl w:val="9CAA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B2888"/>
    <w:multiLevelType w:val="hybridMultilevel"/>
    <w:tmpl w:val="38F444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00338"/>
    <w:multiLevelType w:val="hybridMultilevel"/>
    <w:tmpl w:val="74508EC4"/>
    <w:lvl w:ilvl="0" w:tplc="F8A69834">
      <w:start w:val="1"/>
      <w:numFmt w:val="decimal"/>
      <w:lvlText w:val="%1."/>
      <w:lvlJc w:val="left"/>
      <w:pPr>
        <w:ind w:left="-55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4" w:hanging="360"/>
      </w:pPr>
    </w:lvl>
    <w:lvl w:ilvl="2" w:tplc="1009001B" w:tentative="1">
      <w:start w:val="1"/>
      <w:numFmt w:val="lowerRoman"/>
      <w:lvlText w:val="%3."/>
      <w:lvlJc w:val="right"/>
      <w:pPr>
        <w:ind w:left="884" w:hanging="180"/>
      </w:pPr>
    </w:lvl>
    <w:lvl w:ilvl="3" w:tplc="1009000F" w:tentative="1">
      <w:start w:val="1"/>
      <w:numFmt w:val="decimal"/>
      <w:lvlText w:val="%4."/>
      <w:lvlJc w:val="left"/>
      <w:pPr>
        <w:ind w:left="1604" w:hanging="360"/>
      </w:pPr>
    </w:lvl>
    <w:lvl w:ilvl="4" w:tplc="10090019" w:tentative="1">
      <w:start w:val="1"/>
      <w:numFmt w:val="lowerLetter"/>
      <w:lvlText w:val="%5."/>
      <w:lvlJc w:val="left"/>
      <w:pPr>
        <w:ind w:left="2324" w:hanging="360"/>
      </w:pPr>
    </w:lvl>
    <w:lvl w:ilvl="5" w:tplc="1009001B" w:tentative="1">
      <w:start w:val="1"/>
      <w:numFmt w:val="lowerRoman"/>
      <w:lvlText w:val="%6."/>
      <w:lvlJc w:val="right"/>
      <w:pPr>
        <w:ind w:left="3044" w:hanging="180"/>
      </w:pPr>
    </w:lvl>
    <w:lvl w:ilvl="6" w:tplc="1009000F" w:tentative="1">
      <w:start w:val="1"/>
      <w:numFmt w:val="decimal"/>
      <w:lvlText w:val="%7."/>
      <w:lvlJc w:val="left"/>
      <w:pPr>
        <w:ind w:left="3764" w:hanging="360"/>
      </w:pPr>
    </w:lvl>
    <w:lvl w:ilvl="7" w:tplc="10090019" w:tentative="1">
      <w:start w:val="1"/>
      <w:numFmt w:val="lowerLetter"/>
      <w:lvlText w:val="%8."/>
      <w:lvlJc w:val="left"/>
      <w:pPr>
        <w:ind w:left="4484" w:hanging="360"/>
      </w:pPr>
    </w:lvl>
    <w:lvl w:ilvl="8" w:tplc="100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5" w15:restartNumberingAfterBreak="0">
    <w:nsid w:val="0F461EC8"/>
    <w:multiLevelType w:val="hybridMultilevel"/>
    <w:tmpl w:val="96FA831A"/>
    <w:lvl w:ilvl="0" w:tplc="A5D4235A">
      <w:start w:val="1"/>
      <w:numFmt w:val="lowerLetter"/>
      <w:lvlText w:val="%1)"/>
      <w:lvlJc w:val="left"/>
      <w:pPr>
        <w:ind w:left="-9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-185" w:hanging="360"/>
      </w:pPr>
    </w:lvl>
    <w:lvl w:ilvl="2" w:tplc="1009001B" w:tentative="1">
      <w:start w:val="1"/>
      <w:numFmt w:val="lowerRoman"/>
      <w:lvlText w:val="%3."/>
      <w:lvlJc w:val="right"/>
      <w:pPr>
        <w:ind w:left="535" w:hanging="180"/>
      </w:pPr>
    </w:lvl>
    <w:lvl w:ilvl="3" w:tplc="1009000F" w:tentative="1">
      <w:start w:val="1"/>
      <w:numFmt w:val="decimal"/>
      <w:lvlText w:val="%4."/>
      <w:lvlJc w:val="left"/>
      <w:pPr>
        <w:ind w:left="1255" w:hanging="360"/>
      </w:pPr>
    </w:lvl>
    <w:lvl w:ilvl="4" w:tplc="10090019" w:tentative="1">
      <w:start w:val="1"/>
      <w:numFmt w:val="lowerLetter"/>
      <w:lvlText w:val="%5."/>
      <w:lvlJc w:val="left"/>
      <w:pPr>
        <w:ind w:left="1975" w:hanging="360"/>
      </w:pPr>
    </w:lvl>
    <w:lvl w:ilvl="5" w:tplc="1009001B" w:tentative="1">
      <w:start w:val="1"/>
      <w:numFmt w:val="lowerRoman"/>
      <w:lvlText w:val="%6."/>
      <w:lvlJc w:val="right"/>
      <w:pPr>
        <w:ind w:left="2695" w:hanging="180"/>
      </w:pPr>
    </w:lvl>
    <w:lvl w:ilvl="6" w:tplc="1009000F" w:tentative="1">
      <w:start w:val="1"/>
      <w:numFmt w:val="decimal"/>
      <w:lvlText w:val="%7."/>
      <w:lvlJc w:val="left"/>
      <w:pPr>
        <w:ind w:left="3415" w:hanging="360"/>
      </w:pPr>
    </w:lvl>
    <w:lvl w:ilvl="7" w:tplc="10090019" w:tentative="1">
      <w:start w:val="1"/>
      <w:numFmt w:val="lowerLetter"/>
      <w:lvlText w:val="%8."/>
      <w:lvlJc w:val="left"/>
      <w:pPr>
        <w:ind w:left="4135" w:hanging="360"/>
      </w:pPr>
    </w:lvl>
    <w:lvl w:ilvl="8" w:tplc="1009001B" w:tentative="1">
      <w:start w:val="1"/>
      <w:numFmt w:val="lowerRoman"/>
      <w:lvlText w:val="%9."/>
      <w:lvlJc w:val="right"/>
      <w:pPr>
        <w:ind w:left="4855" w:hanging="180"/>
      </w:pPr>
    </w:lvl>
  </w:abstractNum>
  <w:abstractNum w:abstractNumId="6" w15:restartNumberingAfterBreak="0">
    <w:nsid w:val="118667B0"/>
    <w:multiLevelType w:val="multilevel"/>
    <w:tmpl w:val="437A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174C7"/>
    <w:multiLevelType w:val="multilevel"/>
    <w:tmpl w:val="6E52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43BA5"/>
    <w:multiLevelType w:val="hybridMultilevel"/>
    <w:tmpl w:val="027E0332"/>
    <w:lvl w:ilvl="0" w:tplc="EEBC3EF0">
      <w:start w:val="1"/>
      <w:numFmt w:val="decimal"/>
      <w:lvlText w:val="%1."/>
      <w:lvlJc w:val="left"/>
      <w:pPr>
        <w:ind w:left="196" w:hanging="480"/>
      </w:pPr>
      <w:rPr>
        <w:rFonts w:hint="default"/>
        <w:sz w:val="40"/>
      </w:rPr>
    </w:lvl>
    <w:lvl w:ilvl="1" w:tplc="10090019" w:tentative="1">
      <w:start w:val="1"/>
      <w:numFmt w:val="lowerLetter"/>
      <w:lvlText w:val="%2."/>
      <w:lvlJc w:val="left"/>
      <w:pPr>
        <w:ind w:left="796" w:hanging="360"/>
      </w:pPr>
    </w:lvl>
    <w:lvl w:ilvl="2" w:tplc="1009001B" w:tentative="1">
      <w:start w:val="1"/>
      <w:numFmt w:val="lowerRoman"/>
      <w:lvlText w:val="%3."/>
      <w:lvlJc w:val="right"/>
      <w:pPr>
        <w:ind w:left="1516" w:hanging="180"/>
      </w:pPr>
    </w:lvl>
    <w:lvl w:ilvl="3" w:tplc="1009000F" w:tentative="1">
      <w:start w:val="1"/>
      <w:numFmt w:val="decimal"/>
      <w:lvlText w:val="%4."/>
      <w:lvlJc w:val="left"/>
      <w:pPr>
        <w:ind w:left="2236" w:hanging="360"/>
      </w:pPr>
    </w:lvl>
    <w:lvl w:ilvl="4" w:tplc="10090019" w:tentative="1">
      <w:start w:val="1"/>
      <w:numFmt w:val="lowerLetter"/>
      <w:lvlText w:val="%5."/>
      <w:lvlJc w:val="left"/>
      <w:pPr>
        <w:ind w:left="2956" w:hanging="360"/>
      </w:pPr>
    </w:lvl>
    <w:lvl w:ilvl="5" w:tplc="1009001B" w:tentative="1">
      <w:start w:val="1"/>
      <w:numFmt w:val="lowerRoman"/>
      <w:lvlText w:val="%6."/>
      <w:lvlJc w:val="right"/>
      <w:pPr>
        <w:ind w:left="3676" w:hanging="180"/>
      </w:pPr>
    </w:lvl>
    <w:lvl w:ilvl="6" w:tplc="1009000F" w:tentative="1">
      <w:start w:val="1"/>
      <w:numFmt w:val="decimal"/>
      <w:lvlText w:val="%7."/>
      <w:lvlJc w:val="left"/>
      <w:pPr>
        <w:ind w:left="4396" w:hanging="360"/>
      </w:pPr>
    </w:lvl>
    <w:lvl w:ilvl="7" w:tplc="10090019" w:tentative="1">
      <w:start w:val="1"/>
      <w:numFmt w:val="lowerLetter"/>
      <w:lvlText w:val="%8."/>
      <w:lvlJc w:val="left"/>
      <w:pPr>
        <w:ind w:left="5116" w:hanging="360"/>
      </w:pPr>
    </w:lvl>
    <w:lvl w:ilvl="8" w:tplc="1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247B29E7"/>
    <w:multiLevelType w:val="hybridMultilevel"/>
    <w:tmpl w:val="08D2B638"/>
    <w:lvl w:ilvl="0" w:tplc="B0844380">
      <w:start w:val="1"/>
      <w:numFmt w:val="decimal"/>
      <w:lvlText w:val="%1."/>
      <w:lvlJc w:val="left"/>
      <w:pPr>
        <w:ind w:left="-9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-185" w:hanging="360"/>
      </w:pPr>
    </w:lvl>
    <w:lvl w:ilvl="2" w:tplc="1009001B" w:tentative="1">
      <w:start w:val="1"/>
      <w:numFmt w:val="lowerRoman"/>
      <w:lvlText w:val="%3."/>
      <w:lvlJc w:val="right"/>
      <w:pPr>
        <w:ind w:left="535" w:hanging="180"/>
      </w:pPr>
    </w:lvl>
    <w:lvl w:ilvl="3" w:tplc="1009000F" w:tentative="1">
      <w:start w:val="1"/>
      <w:numFmt w:val="decimal"/>
      <w:lvlText w:val="%4."/>
      <w:lvlJc w:val="left"/>
      <w:pPr>
        <w:ind w:left="1255" w:hanging="360"/>
      </w:pPr>
    </w:lvl>
    <w:lvl w:ilvl="4" w:tplc="10090019" w:tentative="1">
      <w:start w:val="1"/>
      <w:numFmt w:val="lowerLetter"/>
      <w:lvlText w:val="%5."/>
      <w:lvlJc w:val="left"/>
      <w:pPr>
        <w:ind w:left="1975" w:hanging="360"/>
      </w:pPr>
    </w:lvl>
    <w:lvl w:ilvl="5" w:tplc="1009001B" w:tentative="1">
      <w:start w:val="1"/>
      <w:numFmt w:val="lowerRoman"/>
      <w:lvlText w:val="%6."/>
      <w:lvlJc w:val="right"/>
      <w:pPr>
        <w:ind w:left="2695" w:hanging="180"/>
      </w:pPr>
    </w:lvl>
    <w:lvl w:ilvl="6" w:tplc="1009000F" w:tentative="1">
      <w:start w:val="1"/>
      <w:numFmt w:val="decimal"/>
      <w:lvlText w:val="%7."/>
      <w:lvlJc w:val="left"/>
      <w:pPr>
        <w:ind w:left="3415" w:hanging="360"/>
      </w:pPr>
    </w:lvl>
    <w:lvl w:ilvl="7" w:tplc="10090019" w:tentative="1">
      <w:start w:val="1"/>
      <w:numFmt w:val="lowerLetter"/>
      <w:lvlText w:val="%8."/>
      <w:lvlJc w:val="left"/>
      <w:pPr>
        <w:ind w:left="4135" w:hanging="360"/>
      </w:pPr>
    </w:lvl>
    <w:lvl w:ilvl="8" w:tplc="1009001B" w:tentative="1">
      <w:start w:val="1"/>
      <w:numFmt w:val="lowerRoman"/>
      <w:lvlText w:val="%9."/>
      <w:lvlJc w:val="right"/>
      <w:pPr>
        <w:ind w:left="4855" w:hanging="180"/>
      </w:pPr>
    </w:lvl>
  </w:abstractNum>
  <w:abstractNum w:abstractNumId="10" w15:restartNumberingAfterBreak="0">
    <w:nsid w:val="250F7CAE"/>
    <w:multiLevelType w:val="hybridMultilevel"/>
    <w:tmpl w:val="3698CACE"/>
    <w:lvl w:ilvl="0" w:tplc="0A082622">
      <w:start w:val="1"/>
      <w:numFmt w:val="decimal"/>
      <w:lvlText w:val="%1."/>
      <w:lvlJc w:val="left"/>
      <w:pPr>
        <w:ind w:left="-3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40" w:hanging="360"/>
      </w:pPr>
    </w:lvl>
    <w:lvl w:ilvl="2" w:tplc="1009001B" w:tentative="1">
      <w:start w:val="1"/>
      <w:numFmt w:val="lowerRoman"/>
      <w:lvlText w:val="%3."/>
      <w:lvlJc w:val="right"/>
      <w:pPr>
        <w:ind w:left="1060" w:hanging="180"/>
      </w:pPr>
    </w:lvl>
    <w:lvl w:ilvl="3" w:tplc="1009000F" w:tentative="1">
      <w:start w:val="1"/>
      <w:numFmt w:val="decimal"/>
      <w:lvlText w:val="%4."/>
      <w:lvlJc w:val="left"/>
      <w:pPr>
        <w:ind w:left="1780" w:hanging="360"/>
      </w:pPr>
    </w:lvl>
    <w:lvl w:ilvl="4" w:tplc="10090019" w:tentative="1">
      <w:start w:val="1"/>
      <w:numFmt w:val="lowerLetter"/>
      <w:lvlText w:val="%5."/>
      <w:lvlJc w:val="left"/>
      <w:pPr>
        <w:ind w:left="2500" w:hanging="360"/>
      </w:pPr>
    </w:lvl>
    <w:lvl w:ilvl="5" w:tplc="1009001B" w:tentative="1">
      <w:start w:val="1"/>
      <w:numFmt w:val="lowerRoman"/>
      <w:lvlText w:val="%6."/>
      <w:lvlJc w:val="right"/>
      <w:pPr>
        <w:ind w:left="3220" w:hanging="180"/>
      </w:pPr>
    </w:lvl>
    <w:lvl w:ilvl="6" w:tplc="1009000F" w:tentative="1">
      <w:start w:val="1"/>
      <w:numFmt w:val="decimal"/>
      <w:lvlText w:val="%7."/>
      <w:lvlJc w:val="left"/>
      <w:pPr>
        <w:ind w:left="3940" w:hanging="360"/>
      </w:pPr>
    </w:lvl>
    <w:lvl w:ilvl="7" w:tplc="10090019" w:tentative="1">
      <w:start w:val="1"/>
      <w:numFmt w:val="lowerLetter"/>
      <w:lvlText w:val="%8."/>
      <w:lvlJc w:val="left"/>
      <w:pPr>
        <w:ind w:left="4660" w:hanging="360"/>
      </w:pPr>
    </w:lvl>
    <w:lvl w:ilvl="8" w:tplc="1009001B" w:tentative="1">
      <w:start w:val="1"/>
      <w:numFmt w:val="lowerRoman"/>
      <w:lvlText w:val="%9."/>
      <w:lvlJc w:val="right"/>
      <w:pPr>
        <w:ind w:left="5380" w:hanging="180"/>
      </w:pPr>
    </w:lvl>
  </w:abstractNum>
  <w:abstractNum w:abstractNumId="11" w15:restartNumberingAfterBreak="0">
    <w:nsid w:val="26C5043A"/>
    <w:multiLevelType w:val="hybridMultilevel"/>
    <w:tmpl w:val="702CA2D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B31C8"/>
    <w:multiLevelType w:val="multilevel"/>
    <w:tmpl w:val="EADC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677E8"/>
    <w:multiLevelType w:val="multilevel"/>
    <w:tmpl w:val="9D9E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5529D"/>
    <w:multiLevelType w:val="hybridMultilevel"/>
    <w:tmpl w:val="2B0605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F6A45"/>
    <w:multiLevelType w:val="multilevel"/>
    <w:tmpl w:val="017C49B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720" w:hanging="360"/>
      </w:pPr>
      <w:rPr>
        <w:rFonts w:hint="default"/>
        <w:color w:val="EF4623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EF4623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EF4623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E7709FD"/>
    <w:multiLevelType w:val="hybridMultilevel"/>
    <w:tmpl w:val="C8C2509A"/>
    <w:lvl w:ilvl="0" w:tplc="039A9C32">
      <w:start w:val="1"/>
      <w:numFmt w:val="decimal"/>
      <w:lvlText w:val="%1."/>
      <w:lvlJc w:val="left"/>
      <w:pPr>
        <w:ind w:left="-16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-905" w:hanging="360"/>
      </w:pPr>
    </w:lvl>
    <w:lvl w:ilvl="2" w:tplc="1009001B" w:tentative="1">
      <w:start w:val="1"/>
      <w:numFmt w:val="lowerRoman"/>
      <w:lvlText w:val="%3."/>
      <w:lvlJc w:val="right"/>
      <w:pPr>
        <w:ind w:left="-185" w:hanging="180"/>
      </w:pPr>
    </w:lvl>
    <w:lvl w:ilvl="3" w:tplc="1009000F" w:tentative="1">
      <w:start w:val="1"/>
      <w:numFmt w:val="decimal"/>
      <w:lvlText w:val="%4."/>
      <w:lvlJc w:val="left"/>
      <w:pPr>
        <w:ind w:left="535" w:hanging="360"/>
      </w:pPr>
    </w:lvl>
    <w:lvl w:ilvl="4" w:tplc="10090019" w:tentative="1">
      <w:start w:val="1"/>
      <w:numFmt w:val="lowerLetter"/>
      <w:lvlText w:val="%5."/>
      <w:lvlJc w:val="left"/>
      <w:pPr>
        <w:ind w:left="1255" w:hanging="360"/>
      </w:pPr>
    </w:lvl>
    <w:lvl w:ilvl="5" w:tplc="1009001B" w:tentative="1">
      <w:start w:val="1"/>
      <w:numFmt w:val="lowerRoman"/>
      <w:lvlText w:val="%6."/>
      <w:lvlJc w:val="right"/>
      <w:pPr>
        <w:ind w:left="1975" w:hanging="180"/>
      </w:pPr>
    </w:lvl>
    <w:lvl w:ilvl="6" w:tplc="1009000F" w:tentative="1">
      <w:start w:val="1"/>
      <w:numFmt w:val="decimal"/>
      <w:lvlText w:val="%7."/>
      <w:lvlJc w:val="left"/>
      <w:pPr>
        <w:ind w:left="2695" w:hanging="360"/>
      </w:pPr>
    </w:lvl>
    <w:lvl w:ilvl="7" w:tplc="10090019" w:tentative="1">
      <w:start w:val="1"/>
      <w:numFmt w:val="lowerLetter"/>
      <w:lvlText w:val="%8."/>
      <w:lvlJc w:val="left"/>
      <w:pPr>
        <w:ind w:left="3415" w:hanging="360"/>
      </w:pPr>
    </w:lvl>
    <w:lvl w:ilvl="8" w:tplc="1009001B" w:tentative="1">
      <w:start w:val="1"/>
      <w:numFmt w:val="lowerRoman"/>
      <w:lvlText w:val="%9."/>
      <w:lvlJc w:val="right"/>
      <w:pPr>
        <w:ind w:left="4135" w:hanging="180"/>
      </w:pPr>
    </w:lvl>
  </w:abstractNum>
  <w:abstractNum w:abstractNumId="17" w15:restartNumberingAfterBreak="0">
    <w:nsid w:val="45017F95"/>
    <w:multiLevelType w:val="hybridMultilevel"/>
    <w:tmpl w:val="EEE45BF2"/>
    <w:lvl w:ilvl="0" w:tplc="72443992">
      <w:start w:val="1"/>
      <w:numFmt w:val="decimal"/>
      <w:lvlText w:val="%1."/>
      <w:lvlJc w:val="left"/>
      <w:pPr>
        <w:ind w:left="-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00" w:hanging="360"/>
      </w:pPr>
    </w:lvl>
    <w:lvl w:ilvl="2" w:tplc="1009001B" w:tentative="1">
      <w:start w:val="1"/>
      <w:numFmt w:val="lowerRoman"/>
      <w:lvlText w:val="%3."/>
      <w:lvlJc w:val="right"/>
      <w:pPr>
        <w:ind w:left="1420" w:hanging="180"/>
      </w:pPr>
    </w:lvl>
    <w:lvl w:ilvl="3" w:tplc="1009000F" w:tentative="1">
      <w:start w:val="1"/>
      <w:numFmt w:val="decimal"/>
      <w:lvlText w:val="%4."/>
      <w:lvlJc w:val="left"/>
      <w:pPr>
        <w:ind w:left="2140" w:hanging="360"/>
      </w:pPr>
    </w:lvl>
    <w:lvl w:ilvl="4" w:tplc="10090019" w:tentative="1">
      <w:start w:val="1"/>
      <w:numFmt w:val="lowerLetter"/>
      <w:lvlText w:val="%5."/>
      <w:lvlJc w:val="left"/>
      <w:pPr>
        <w:ind w:left="2860" w:hanging="360"/>
      </w:pPr>
    </w:lvl>
    <w:lvl w:ilvl="5" w:tplc="1009001B" w:tentative="1">
      <w:start w:val="1"/>
      <w:numFmt w:val="lowerRoman"/>
      <w:lvlText w:val="%6."/>
      <w:lvlJc w:val="right"/>
      <w:pPr>
        <w:ind w:left="3580" w:hanging="180"/>
      </w:pPr>
    </w:lvl>
    <w:lvl w:ilvl="6" w:tplc="1009000F" w:tentative="1">
      <w:start w:val="1"/>
      <w:numFmt w:val="decimal"/>
      <w:lvlText w:val="%7."/>
      <w:lvlJc w:val="left"/>
      <w:pPr>
        <w:ind w:left="4300" w:hanging="360"/>
      </w:pPr>
    </w:lvl>
    <w:lvl w:ilvl="7" w:tplc="10090019" w:tentative="1">
      <w:start w:val="1"/>
      <w:numFmt w:val="lowerLetter"/>
      <w:lvlText w:val="%8."/>
      <w:lvlJc w:val="left"/>
      <w:pPr>
        <w:ind w:left="5020" w:hanging="360"/>
      </w:pPr>
    </w:lvl>
    <w:lvl w:ilvl="8" w:tplc="1009001B" w:tentative="1">
      <w:start w:val="1"/>
      <w:numFmt w:val="lowerRoman"/>
      <w:lvlText w:val="%9."/>
      <w:lvlJc w:val="right"/>
      <w:pPr>
        <w:ind w:left="5740" w:hanging="180"/>
      </w:pPr>
    </w:lvl>
  </w:abstractNum>
  <w:abstractNum w:abstractNumId="18" w15:restartNumberingAfterBreak="0">
    <w:nsid w:val="49835ED1"/>
    <w:multiLevelType w:val="hybridMultilevel"/>
    <w:tmpl w:val="A664CC04"/>
    <w:lvl w:ilvl="0" w:tplc="4168B9A0">
      <w:start w:val="1"/>
      <w:numFmt w:val="lowerLetter"/>
      <w:lvlText w:val="%1."/>
      <w:lvlJc w:val="left"/>
      <w:pPr>
        <w:ind w:left="-12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-545" w:hanging="360"/>
      </w:pPr>
    </w:lvl>
    <w:lvl w:ilvl="2" w:tplc="1009001B" w:tentative="1">
      <w:start w:val="1"/>
      <w:numFmt w:val="lowerRoman"/>
      <w:lvlText w:val="%3."/>
      <w:lvlJc w:val="right"/>
      <w:pPr>
        <w:ind w:left="175" w:hanging="180"/>
      </w:pPr>
    </w:lvl>
    <w:lvl w:ilvl="3" w:tplc="1009000F" w:tentative="1">
      <w:start w:val="1"/>
      <w:numFmt w:val="decimal"/>
      <w:lvlText w:val="%4."/>
      <w:lvlJc w:val="left"/>
      <w:pPr>
        <w:ind w:left="895" w:hanging="360"/>
      </w:pPr>
    </w:lvl>
    <w:lvl w:ilvl="4" w:tplc="10090019" w:tentative="1">
      <w:start w:val="1"/>
      <w:numFmt w:val="lowerLetter"/>
      <w:lvlText w:val="%5."/>
      <w:lvlJc w:val="left"/>
      <w:pPr>
        <w:ind w:left="1615" w:hanging="360"/>
      </w:pPr>
    </w:lvl>
    <w:lvl w:ilvl="5" w:tplc="1009001B" w:tentative="1">
      <w:start w:val="1"/>
      <w:numFmt w:val="lowerRoman"/>
      <w:lvlText w:val="%6."/>
      <w:lvlJc w:val="right"/>
      <w:pPr>
        <w:ind w:left="2335" w:hanging="180"/>
      </w:pPr>
    </w:lvl>
    <w:lvl w:ilvl="6" w:tplc="1009000F" w:tentative="1">
      <w:start w:val="1"/>
      <w:numFmt w:val="decimal"/>
      <w:lvlText w:val="%7."/>
      <w:lvlJc w:val="left"/>
      <w:pPr>
        <w:ind w:left="3055" w:hanging="360"/>
      </w:pPr>
    </w:lvl>
    <w:lvl w:ilvl="7" w:tplc="10090019" w:tentative="1">
      <w:start w:val="1"/>
      <w:numFmt w:val="lowerLetter"/>
      <w:lvlText w:val="%8."/>
      <w:lvlJc w:val="left"/>
      <w:pPr>
        <w:ind w:left="3775" w:hanging="360"/>
      </w:pPr>
    </w:lvl>
    <w:lvl w:ilvl="8" w:tplc="1009001B" w:tentative="1">
      <w:start w:val="1"/>
      <w:numFmt w:val="lowerRoman"/>
      <w:lvlText w:val="%9."/>
      <w:lvlJc w:val="right"/>
      <w:pPr>
        <w:ind w:left="4495" w:hanging="180"/>
      </w:pPr>
    </w:lvl>
  </w:abstractNum>
  <w:abstractNum w:abstractNumId="19" w15:restartNumberingAfterBreak="0">
    <w:nsid w:val="50342432"/>
    <w:multiLevelType w:val="multilevel"/>
    <w:tmpl w:val="8146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7F084F"/>
    <w:multiLevelType w:val="multilevel"/>
    <w:tmpl w:val="F2BC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53C3A"/>
    <w:multiLevelType w:val="multilevel"/>
    <w:tmpl w:val="9042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B3B28"/>
    <w:multiLevelType w:val="hybridMultilevel"/>
    <w:tmpl w:val="50B8F824"/>
    <w:lvl w:ilvl="0" w:tplc="6FFA604A">
      <w:start w:val="1"/>
      <w:numFmt w:val="lowerLetter"/>
      <w:lvlText w:val="%1)"/>
      <w:lvlJc w:val="left"/>
      <w:pPr>
        <w:ind w:left="-12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-545" w:hanging="360"/>
      </w:pPr>
    </w:lvl>
    <w:lvl w:ilvl="2" w:tplc="1009001B" w:tentative="1">
      <w:start w:val="1"/>
      <w:numFmt w:val="lowerRoman"/>
      <w:lvlText w:val="%3."/>
      <w:lvlJc w:val="right"/>
      <w:pPr>
        <w:ind w:left="175" w:hanging="180"/>
      </w:pPr>
    </w:lvl>
    <w:lvl w:ilvl="3" w:tplc="1009000F" w:tentative="1">
      <w:start w:val="1"/>
      <w:numFmt w:val="decimal"/>
      <w:lvlText w:val="%4."/>
      <w:lvlJc w:val="left"/>
      <w:pPr>
        <w:ind w:left="895" w:hanging="360"/>
      </w:pPr>
    </w:lvl>
    <w:lvl w:ilvl="4" w:tplc="10090019" w:tentative="1">
      <w:start w:val="1"/>
      <w:numFmt w:val="lowerLetter"/>
      <w:lvlText w:val="%5."/>
      <w:lvlJc w:val="left"/>
      <w:pPr>
        <w:ind w:left="1615" w:hanging="360"/>
      </w:pPr>
    </w:lvl>
    <w:lvl w:ilvl="5" w:tplc="1009001B" w:tentative="1">
      <w:start w:val="1"/>
      <w:numFmt w:val="lowerRoman"/>
      <w:lvlText w:val="%6."/>
      <w:lvlJc w:val="right"/>
      <w:pPr>
        <w:ind w:left="2335" w:hanging="180"/>
      </w:pPr>
    </w:lvl>
    <w:lvl w:ilvl="6" w:tplc="1009000F" w:tentative="1">
      <w:start w:val="1"/>
      <w:numFmt w:val="decimal"/>
      <w:lvlText w:val="%7."/>
      <w:lvlJc w:val="left"/>
      <w:pPr>
        <w:ind w:left="3055" w:hanging="360"/>
      </w:pPr>
    </w:lvl>
    <w:lvl w:ilvl="7" w:tplc="10090019" w:tentative="1">
      <w:start w:val="1"/>
      <w:numFmt w:val="lowerLetter"/>
      <w:lvlText w:val="%8."/>
      <w:lvlJc w:val="left"/>
      <w:pPr>
        <w:ind w:left="3775" w:hanging="360"/>
      </w:pPr>
    </w:lvl>
    <w:lvl w:ilvl="8" w:tplc="1009001B" w:tentative="1">
      <w:start w:val="1"/>
      <w:numFmt w:val="lowerRoman"/>
      <w:lvlText w:val="%9."/>
      <w:lvlJc w:val="right"/>
      <w:pPr>
        <w:ind w:left="4495" w:hanging="180"/>
      </w:pPr>
    </w:lvl>
  </w:abstractNum>
  <w:abstractNum w:abstractNumId="23" w15:restartNumberingAfterBreak="0">
    <w:nsid w:val="614A11B2"/>
    <w:multiLevelType w:val="hybridMultilevel"/>
    <w:tmpl w:val="B43AC388"/>
    <w:lvl w:ilvl="0" w:tplc="116A7E82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-196" w:hanging="360"/>
      </w:pPr>
    </w:lvl>
    <w:lvl w:ilvl="2" w:tplc="1009001B" w:tentative="1">
      <w:start w:val="1"/>
      <w:numFmt w:val="lowerRoman"/>
      <w:lvlText w:val="%3."/>
      <w:lvlJc w:val="right"/>
      <w:pPr>
        <w:ind w:left="524" w:hanging="180"/>
      </w:pPr>
    </w:lvl>
    <w:lvl w:ilvl="3" w:tplc="1009000F" w:tentative="1">
      <w:start w:val="1"/>
      <w:numFmt w:val="decimal"/>
      <w:lvlText w:val="%4."/>
      <w:lvlJc w:val="left"/>
      <w:pPr>
        <w:ind w:left="1244" w:hanging="360"/>
      </w:pPr>
    </w:lvl>
    <w:lvl w:ilvl="4" w:tplc="10090019" w:tentative="1">
      <w:start w:val="1"/>
      <w:numFmt w:val="lowerLetter"/>
      <w:lvlText w:val="%5."/>
      <w:lvlJc w:val="left"/>
      <w:pPr>
        <w:ind w:left="1964" w:hanging="360"/>
      </w:pPr>
    </w:lvl>
    <w:lvl w:ilvl="5" w:tplc="1009001B" w:tentative="1">
      <w:start w:val="1"/>
      <w:numFmt w:val="lowerRoman"/>
      <w:lvlText w:val="%6."/>
      <w:lvlJc w:val="right"/>
      <w:pPr>
        <w:ind w:left="2684" w:hanging="180"/>
      </w:pPr>
    </w:lvl>
    <w:lvl w:ilvl="6" w:tplc="1009000F" w:tentative="1">
      <w:start w:val="1"/>
      <w:numFmt w:val="decimal"/>
      <w:lvlText w:val="%7."/>
      <w:lvlJc w:val="left"/>
      <w:pPr>
        <w:ind w:left="3404" w:hanging="360"/>
      </w:pPr>
    </w:lvl>
    <w:lvl w:ilvl="7" w:tplc="10090019" w:tentative="1">
      <w:start w:val="1"/>
      <w:numFmt w:val="lowerLetter"/>
      <w:lvlText w:val="%8."/>
      <w:lvlJc w:val="left"/>
      <w:pPr>
        <w:ind w:left="4124" w:hanging="360"/>
      </w:pPr>
    </w:lvl>
    <w:lvl w:ilvl="8" w:tplc="100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24" w15:restartNumberingAfterBreak="0">
    <w:nsid w:val="617C14EB"/>
    <w:multiLevelType w:val="multilevel"/>
    <w:tmpl w:val="182839F0"/>
    <w:lvl w:ilvl="0">
      <w:start w:val="1"/>
      <w:numFmt w:val="bullet"/>
      <w:pStyle w:val="ListBullet"/>
      <w:lvlText w:val="•"/>
      <w:lvlJc w:val="left"/>
      <w:pPr>
        <w:ind w:left="648" w:hanging="360"/>
      </w:pPr>
      <w:rPr>
        <w:rFonts w:ascii="Cambria" w:hAnsi="Cambria" w:hint="default"/>
        <w:color w:val="EF4623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EF4623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EF4623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EF4623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EF4623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EF4623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EF4623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EF4623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EF4623" w:themeColor="accent1"/>
      </w:rPr>
    </w:lvl>
  </w:abstractNum>
  <w:abstractNum w:abstractNumId="25" w15:restartNumberingAfterBreak="0">
    <w:nsid w:val="65995FAF"/>
    <w:multiLevelType w:val="multilevel"/>
    <w:tmpl w:val="F3A8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5D5BF5"/>
    <w:multiLevelType w:val="hybridMultilevel"/>
    <w:tmpl w:val="43FCA13C"/>
    <w:lvl w:ilvl="0" w:tplc="A7305B4E">
      <w:start w:val="1"/>
      <w:numFmt w:val="lowerLetter"/>
      <w:lvlText w:val="%1)"/>
      <w:lvlJc w:val="left"/>
      <w:pPr>
        <w:ind w:left="-12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-545" w:hanging="360"/>
      </w:pPr>
    </w:lvl>
    <w:lvl w:ilvl="2" w:tplc="1009001B" w:tentative="1">
      <w:start w:val="1"/>
      <w:numFmt w:val="lowerRoman"/>
      <w:lvlText w:val="%3."/>
      <w:lvlJc w:val="right"/>
      <w:pPr>
        <w:ind w:left="175" w:hanging="180"/>
      </w:pPr>
    </w:lvl>
    <w:lvl w:ilvl="3" w:tplc="1009000F" w:tentative="1">
      <w:start w:val="1"/>
      <w:numFmt w:val="decimal"/>
      <w:lvlText w:val="%4."/>
      <w:lvlJc w:val="left"/>
      <w:pPr>
        <w:ind w:left="895" w:hanging="360"/>
      </w:pPr>
    </w:lvl>
    <w:lvl w:ilvl="4" w:tplc="10090019" w:tentative="1">
      <w:start w:val="1"/>
      <w:numFmt w:val="lowerLetter"/>
      <w:lvlText w:val="%5."/>
      <w:lvlJc w:val="left"/>
      <w:pPr>
        <w:ind w:left="1615" w:hanging="360"/>
      </w:pPr>
    </w:lvl>
    <w:lvl w:ilvl="5" w:tplc="1009001B" w:tentative="1">
      <w:start w:val="1"/>
      <w:numFmt w:val="lowerRoman"/>
      <w:lvlText w:val="%6."/>
      <w:lvlJc w:val="right"/>
      <w:pPr>
        <w:ind w:left="2335" w:hanging="180"/>
      </w:pPr>
    </w:lvl>
    <w:lvl w:ilvl="6" w:tplc="1009000F" w:tentative="1">
      <w:start w:val="1"/>
      <w:numFmt w:val="decimal"/>
      <w:lvlText w:val="%7."/>
      <w:lvlJc w:val="left"/>
      <w:pPr>
        <w:ind w:left="3055" w:hanging="360"/>
      </w:pPr>
    </w:lvl>
    <w:lvl w:ilvl="7" w:tplc="10090019" w:tentative="1">
      <w:start w:val="1"/>
      <w:numFmt w:val="lowerLetter"/>
      <w:lvlText w:val="%8."/>
      <w:lvlJc w:val="left"/>
      <w:pPr>
        <w:ind w:left="3775" w:hanging="360"/>
      </w:pPr>
    </w:lvl>
    <w:lvl w:ilvl="8" w:tplc="1009001B" w:tentative="1">
      <w:start w:val="1"/>
      <w:numFmt w:val="lowerRoman"/>
      <w:lvlText w:val="%9."/>
      <w:lvlJc w:val="right"/>
      <w:pPr>
        <w:ind w:left="4495" w:hanging="180"/>
      </w:pPr>
    </w:lvl>
  </w:abstractNum>
  <w:abstractNum w:abstractNumId="27" w15:restartNumberingAfterBreak="0">
    <w:nsid w:val="677D02AD"/>
    <w:multiLevelType w:val="hybridMultilevel"/>
    <w:tmpl w:val="8772AFCE"/>
    <w:lvl w:ilvl="0" w:tplc="10090001">
      <w:start w:val="1"/>
      <w:numFmt w:val="bullet"/>
      <w:lvlText w:val=""/>
      <w:lvlJc w:val="left"/>
      <w:pPr>
        <w:ind w:left="-16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-9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-1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</w:abstractNum>
  <w:abstractNum w:abstractNumId="28" w15:restartNumberingAfterBreak="0">
    <w:nsid w:val="6D192D68"/>
    <w:multiLevelType w:val="multilevel"/>
    <w:tmpl w:val="700A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65819"/>
    <w:multiLevelType w:val="hybridMultilevel"/>
    <w:tmpl w:val="9134EC6A"/>
    <w:lvl w:ilvl="0" w:tplc="A7F85210">
      <w:start w:val="1"/>
      <w:numFmt w:val="lowerLetter"/>
      <w:lvlText w:val="%1."/>
      <w:lvlJc w:val="left"/>
      <w:pPr>
        <w:ind w:left="-12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-545" w:hanging="360"/>
      </w:pPr>
    </w:lvl>
    <w:lvl w:ilvl="2" w:tplc="1009001B" w:tentative="1">
      <w:start w:val="1"/>
      <w:numFmt w:val="lowerRoman"/>
      <w:lvlText w:val="%3."/>
      <w:lvlJc w:val="right"/>
      <w:pPr>
        <w:ind w:left="175" w:hanging="180"/>
      </w:pPr>
    </w:lvl>
    <w:lvl w:ilvl="3" w:tplc="1009000F" w:tentative="1">
      <w:start w:val="1"/>
      <w:numFmt w:val="decimal"/>
      <w:lvlText w:val="%4."/>
      <w:lvlJc w:val="left"/>
      <w:pPr>
        <w:ind w:left="895" w:hanging="360"/>
      </w:pPr>
    </w:lvl>
    <w:lvl w:ilvl="4" w:tplc="10090019" w:tentative="1">
      <w:start w:val="1"/>
      <w:numFmt w:val="lowerLetter"/>
      <w:lvlText w:val="%5."/>
      <w:lvlJc w:val="left"/>
      <w:pPr>
        <w:ind w:left="1615" w:hanging="360"/>
      </w:pPr>
    </w:lvl>
    <w:lvl w:ilvl="5" w:tplc="1009001B" w:tentative="1">
      <w:start w:val="1"/>
      <w:numFmt w:val="lowerRoman"/>
      <w:lvlText w:val="%6."/>
      <w:lvlJc w:val="right"/>
      <w:pPr>
        <w:ind w:left="2335" w:hanging="180"/>
      </w:pPr>
    </w:lvl>
    <w:lvl w:ilvl="6" w:tplc="1009000F" w:tentative="1">
      <w:start w:val="1"/>
      <w:numFmt w:val="decimal"/>
      <w:lvlText w:val="%7."/>
      <w:lvlJc w:val="left"/>
      <w:pPr>
        <w:ind w:left="3055" w:hanging="360"/>
      </w:pPr>
    </w:lvl>
    <w:lvl w:ilvl="7" w:tplc="10090019" w:tentative="1">
      <w:start w:val="1"/>
      <w:numFmt w:val="lowerLetter"/>
      <w:lvlText w:val="%8."/>
      <w:lvlJc w:val="left"/>
      <w:pPr>
        <w:ind w:left="3775" w:hanging="360"/>
      </w:pPr>
    </w:lvl>
    <w:lvl w:ilvl="8" w:tplc="1009001B" w:tentative="1">
      <w:start w:val="1"/>
      <w:numFmt w:val="lowerRoman"/>
      <w:lvlText w:val="%9."/>
      <w:lvlJc w:val="right"/>
      <w:pPr>
        <w:ind w:left="4495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5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</w:num>
  <w:num w:numId="9">
    <w:abstractNumId w:val="29"/>
  </w:num>
  <w:num w:numId="10">
    <w:abstractNumId w:val="24"/>
  </w:num>
  <w:num w:numId="11">
    <w:abstractNumId w:val="24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EF4623" w:themeColor="accent1"/>
        </w:rPr>
      </w:lvl>
    </w:lvlOverride>
  </w:num>
  <w:num w:numId="12">
    <w:abstractNumId w:val="24"/>
  </w:num>
  <w:num w:numId="13">
    <w:abstractNumId w:val="24"/>
  </w:num>
  <w:num w:numId="14">
    <w:abstractNumId w:val="24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EF4623" w:themeColor="accent1"/>
        </w:rPr>
      </w:lvl>
    </w:lvlOverride>
  </w:num>
  <w:num w:numId="15">
    <w:abstractNumId w:val="24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EF4623" w:themeColor="accent1"/>
        </w:rPr>
      </w:lvl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25"/>
  </w:num>
  <w:num w:numId="22">
    <w:abstractNumId w:val="12"/>
  </w:num>
  <w:num w:numId="23">
    <w:abstractNumId w:val="28"/>
  </w:num>
  <w:num w:numId="24">
    <w:abstractNumId w:val="19"/>
  </w:num>
  <w:num w:numId="25">
    <w:abstractNumId w:val="2"/>
  </w:num>
  <w:num w:numId="26">
    <w:abstractNumId w:val="6"/>
  </w:num>
  <w:num w:numId="27">
    <w:abstractNumId w:val="7"/>
  </w:num>
  <w:num w:numId="28">
    <w:abstractNumId w:val="13"/>
  </w:num>
  <w:num w:numId="29">
    <w:abstractNumId w:val="21"/>
  </w:num>
  <w:num w:numId="30">
    <w:abstractNumId w:val="14"/>
  </w:num>
  <w:num w:numId="31">
    <w:abstractNumId w:val="27"/>
  </w:num>
  <w:num w:numId="32">
    <w:abstractNumId w:val="3"/>
  </w:num>
  <w:num w:numId="33">
    <w:abstractNumId w:val="16"/>
  </w:num>
  <w:num w:numId="34">
    <w:abstractNumId w:val="26"/>
  </w:num>
  <w:num w:numId="35">
    <w:abstractNumId w:val="30"/>
  </w:num>
  <w:num w:numId="36">
    <w:abstractNumId w:val="5"/>
  </w:num>
  <w:num w:numId="37">
    <w:abstractNumId w:val="11"/>
  </w:num>
  <w:num w:numId="38">
    <w:abstractNumId w:val="18"/>
  </w:num>
  <w:num w:numId="39">
    <w:abstractNumId w:val="22"/>
  </w:num>
  <w:num w:numId="40">
    <w:abstractNumId w:val="9"/>
  </w:num>
  <w:num w:numId="41">
    <w:abstractNumId w:val="10"/>
  </w:num>
  <w:num w:numId="42">
    <w:abstractNumId w:val="17"/>
  </w:num>
  <w:num w:numId="43">
    <w:abstractNumId w:val="23"/>
  </w:num>
  <w:num w:numId="44">
    <w:abstractNumId w:val="4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3B"/>
    <w:rsid w:val="00022980"/>
    <w:rsid w:val="0008438B"/>
    <w:rsid w:val="000C7F52"/>
    <w:rsid w:val="000E3694"/>
    <w:rsid w:val="00127920"/>
    <w:rsid w:val="00136400"/>
    <w:rsid w:val="001672D5"/>
    <w:rsid w:val="00184B35"/>
    <w:rsid w:val="001865F2"/>
    <w:rsid w:val="001A00AE"/>
    <w:rsid w:val="0021038C"/>
    <w:rsid w:val="00214D0F"/>
    <w:rsid w:val="00217B83"/>
    <w:rsid w:val="00241B4C"/>
    <w:rsid w:val="00265545"/>
    <w:rsid w:val="00321F8F"/>
    <w:rsid w:val="00342438"/>
    <w:rsid w:val="00345E2C"/>
    <w:rsid w:val="003728CA"/>
    <w:rsid w:val="003E2188"/>
    <w:rsid w:val="003F429C"/>
    <w:rsid w:val="004236AD"/>
    <w:rsid w:val="004557BE"/>
    <w:rsid w:val="00462861"/>
    <w:rsid w:val="00466479"/>
    <w:rsid w:val="00466851"/>
    <w:rsid w:val="00476B3B"/>
    <w:rsid w:val="0050609D"/>
    <w:rsid w:val="0052581D"/>
    <w:rsid w:val="00555A95"/>
    <w:rsid w:val="00564B25"/>
    <w:rsid w:val="00566617"/>
    <w:rsid w:val="00577305"/>
    <w:rsid w:val="0058783B"/>
    <w:rsid w:val="005C2E0B"/>
    <w:rsid w:val="0063011F"/>
    <w:rsid w:val="00657688"/>
    <w:rsid w:val="00666C7A"/>
    <w:rsid w:val="006763C5"/>
    <w:rsid w:val="00677F67"/>
    <w:rsid w:val="006B7D2A"/>
    <w:rsid w:val="006D178C"/>
    <w:rsid w:val="006F07EB"/>
    <w:rsid w:val="006F2BED"/>
    <w:rsid w:val="00700588"/>
    <w:rsid w:val="00737B8C"/>
    <w:rsid w:val="007406B6"/>
    <w:rsid w:val="00743E4D"/>
    <w:rsid w:val="00760843"/>
    <w:rsid w:val="007B0DFA"/>
    <w:rsid w:val="007C26CE"/>
    <w:rsid w:val="007E5E59"/>
    <w:rsid w:val="007F3D04"/>
    <w:rsid w:val="0080433C"/>
    <w:rsid w:val="00823D33"/>
    <w:rsid w:val="0086097C"/>
    <w:rsid w:val="00867712"/>
    <w:rsid w:val="008B1747"/>
    <w:rsid w:val="008B46AB"/>
    <w:rsid w:val="008D1446"/>
    <w:rsid w:val="008E19FC"/>
    <w:rsid w:val="008E64D3"/>
    <w:rsid w:val="008E707B"/>
    <w:rsid w:val="008E7FB5"/>
    <w:rsid w:val="009210A6"/>
    <w:rsid w:val="00924378"/>
    <w:rsid w:val="009409FD"/>
    <w:rsid w:val="00944D7A"/>
    <w:rsid w:val="009A0373"/>
    <w:rsid w:val="009A0F76"/>
    <w:rsid w:val="009B0D1E"/>
    <w:rsid w:val="009D34F4"/>
    <w:rsid w:val="00A03BCD"/>
    <w:rsid w:val="00A14AAC"/>
    <w:rsid w:val="00A42C65"/>
    <w:rsid w:val="00A45721"/>
    <w:rsid w:val="00A61283"/>
    <w:rsid w:val="00A76A1A"/>
    <w:rsid w:val="00AC343A"/>
    <w:rsid w:val="00B549D3"/>
    <w:rsid w:val="00B643F2"/>
    <w:rsid w:val="00BC0CC4"/>
    <w:rsid w:val="00BC3CB2"/>
    <w:rsid w:val="00BC7F68"/>
    <w:rsid w:val="00BD61D6"/>
    <w:rsid w:val="00C053CD"/>
    <w:rsid w:val="00C13A8C"/>
    <w:rsid w:val="00C50FEA"/>
    <w:rsid w:val="00C57DC3"/>
    <w:rsid w:val="00C93027"/>
    <w:rsid w:val="00CA4B00"/>
    <w:rsid w:val="00CD51DC"/>
    <w:rsid w:val="00CF7552"/>
    <w:rsid w:val="00D11D2C"/>
    <w:rsid w:val="00DE7905"/>
    <w:rsid w:val="00DF1CFA"/>
    <w:rsid w:val="00E14ADD"/>
    <w:rsid w:val="00E339AE"/>
    <w:rsid w:val="00E6016B"/>
    <w:rsid w:val="00E73389"/>
    <w:rsid w:val="00E774F5"/>
    <w:rsid w:val="00E94B95"/>
    <w:rsid w:val="00EF64C7"/>
    <w:rsid w:val="00F06836"/>
    <w:rsid w:val="00F15880"/>
    <w:rsid w:val="00F73A52"/>
    <w:rsid w:val="00F82545"/>
    <w:rsid w:val="00FE0D74"/>
    <w:rsid w:val="00FE3D2C"/>
    <w:rsid w:val="00FF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6282C6"/>
  <w15:docId w15:val="{EBA2D6F1-C2AB-43F2-8A9E-B69094B3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BCD"/>
  </w:style>
  <w:style w:type="paragraph" w:styleId="Heading1">
    <w:name w:val="heading 1"/>
    <w:basedOn w:val="Normal"/>
    <w:next w:val="Normal"/>
    <w:link w:val="Heading1Char"/>
    <w:uiPriority w:val="7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BF2B0E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ind w:left="29" w:right="144"/>
    </w:pPr>
    <w:rPr>
      <w:color w:val="BF2B0E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BF2B0E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before="40" w:after="160" w:line="288" w:lineRule="auto"/>
      <w:ind w:left="-2203" w:right="720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BF2B0E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pPr>
      <w:spacing w:before="3160" w:after="40" w:line="240" w:lineRule="auto"/>
      <w:ind w:left="-2347"/>
      <w:contextualSpacing/>
    </w:pPr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after="0" w:line="240" w:lineRule="auto"/>
      <w:ind w:left="29" w:right="144"/>
    </w:pPr>
    <w:rPr>
      <w:color w:val="BF2B0E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8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BF2B0E" w:themeColor="accent1" w:themeShade="BF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A03BCD"/>
    <w:pPr>
      <w:spacing w:before="360" w:after="600" w:line="360" w:lineRule="auto"/>
      <w:ind w:left="-2347"/>
    </w:pPr>
    <w:rPr>
      <w:i/>
      <w:iCs/>
      <w:color w:val="BF2B0E" w:themeColor="accent1" w:themeShade="BF"/>
      <w:kern w:val="20"/>
      <w:sz w:val="28"/>
    </w:rPr>
  </w:style>
  <w:style w:type="character" w:customStyle="1" w:styleId="QuoteChar">
    <w:name w:val="Quote Char"/>
    <w:basedOn w:val="DefaultParagraphFont"/>
    <w:link w:val="Quote"/>
    <w:uiPriority w:val="3"/>
    <w:rsid w:val="00A03BCD"/>
    <w:rPr>
      <w:i/>
      <w:iCs/>
      <w:color w:val="BF2B0E" w:themeColor="accent1" w:themeShade="BF"/>
      <w:kern w:val="20"/>
      <w:sz w:val="28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944D7A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5C2E0B"/>
    <w:pPr>
      <w:numPr>
        <w:numId w:val="12"/>
      </w:numPr>
      <w:spacing w:before="40" w:after="40" w:line="288" w:lineRule="auto"/>
      <w:ind w:left="360"/>
    </w:pPr>
    <w:rPr>
      <w:color w:val="595959" w:themeColor="text1" w:themeTint="A6"/>
      <w:szCs w:val="22"/>
      <w:lang w:eastAsia="en-US"/>
    </w:rPr>
  </w:style>
  <w:style w:type="paragraph" w:styleId="ListNumber">
    <w:name w:val="List Number"/>
    <w:basedOn w:val="Normal"/>
    <w:uiPriority w:val="9"/>
    <w:unhideWhenUsed/>
    <w:qFormat/>
    <w:rsid w:val="00944D7A"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0"/>
    <w:qFormat/>
    <w:rsid w:val="001865F2"/>
    <w:pPr>
      <w:numPr>
        <w:ilvl w:val="1"/>
        <w:numId w:val="3"/>
      </w:numPr>
      <w:contextualSpacing/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pPr>
        <w:wordWrap/>
        <w:jc w:val="left"/>
      </w:pPr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BF2B0E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BF2B0E" w:themeColor="accent1" w:themeShade="BF"/>
        <w:bottom w:val="single" w:sz="4" w:space="10" w:color="BF2B0E" w:themeColor="accent1" w:themeShade="BF"/>
      </w:pBdr>
      <w:spacing w:before="360" w:after="360"/>
      <w:ind w:left="864" w:right="864"/>
      <w:jc w:val="center"/>
    </w:pPr>
    <w:rPr>
      <w:i/>
      <w:iCs/>
      <w:color w:val="BF2B0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BF2B0E" w:themeColor="accent1" w:themeShade="BF"/>
    </w:rPr>
  </w:style>
  <w:style w:type="paragraph" w:customStyle="1" w:styleId="Sidebar">
    <w:name w:val="Sidebar"/>
    <w:basedOn w:val="Normal"/>
    <w:link w:val="SidebarChar"/>
    <w:uiPriority w:val="8"/>
    <w:qFormat/>
    <w:rsid w:val="00A03BCD"/>
    <w:pPr>
      <w:spacing w:before="240" w:after="240" w:line="288" w:lineRule="auto"/>
    </w:pPr>
    <w:rPr>
      <w:i/>
      <w:color w:val="BF2B0E" w:themeColor="accent1" w:themeShade="BF"/>
      <w:sz w:val="24"/>
    </w:rPr>
  </w:style>
  <w:style w:type="character" w:customStyle="1" w:styleId="SidebarChar">
    <w:name w:val="Sidebar Char"/>
    <w:basedOn w:val="DefaultParagraphFont"/>
    <w:link w:val="Sidebar"/>
    <w:uiPriority w:val="8"/>
    <w:rsid w:val="00A03BCD"/>
    <w:rPr>
      <w:i/>
      <w:color w:val="BF2B0E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587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 w:bidi="th-TH"/>
    </w:rPr>
  </w:style>
  <w:style w:type="paragraph" w:styleId="ListParagraph">
    <w:name w:val="List Paragraph"/>
    <w:basedOn w:val="Normal"/>
    <w:uiPriority w:val="34"/>
    <w:semiHidden/>
    <w:qFormat/>
    <w:rsid w:val="00B6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3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1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1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3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tm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nlaya\AppData\Roaming\Microsoft\Templates\Annual%20report%20(Red%20and%20Black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008C577ACF4FC59B81DE4652C11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53CDD-483E-438B-A404-442BDF2CEB79}"/>
      </w:docPartPr>
      <w:docPartBody>
        <w:p w:rsidR="0037598B" w:rsidRDefault="008D5AB1">
          <w:pPr>
            <w:pStyle w:val="8E008C577ACF4FC59B81DE4652C112FA"/>
          </w:pPr>
          <w:r>
            <w:t>Annual Report</w:t>
          </w:r>
        </w:p>
      </w:docPartBody>
    </w:docPart>
    <w:docPart>
      <w:docPartPr>
        <w:name w:val="6DD5E8A84B5845B8A4CF6D092B4B7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1FB9D-858E-4AD0-85EC-12AE1B07D6D0}"/>
      </w:docPartPr>
      <w:docPartBody>
        <w:p w:rsidR="0037598B" w:rsidRDefault="008D5AB1">
          <w:pPr>
            <w:pStyle w:val="6DD5E8A84B5845B8A4CF6D092B4B773A"/>
          </w:pPr>
          <w:r>
            <w:t>FY Year</w:t>
          </w:r>
        </w:p>
      </w:docPartBody>
    </w:docPart>
    <w:docPart>
      <w:docPartPr>
        <w:name w:val="E0C826E32D264F0DACDB9F213A0C1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BF6C4-57D4-48FA-AF49-242641692919}"/>
      </w:docPartPr>
      <w:docPartBody>
        <w:p w:rsidR="0037598B" w:rsidRDefault="008D5AB1">
          <w:pPr>
            <w:pStyle w:val="E0C826E32D264F0DACDB9F213A0C1B9B"/>
          </w:pPr>
          <w:r>
            <w:t>Add a quote here from one of your company executives or use this space for a brief summary of the document content.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A45"/>
    <w:multiLevelType w:val="multilevel"/>
    <w:tmpl w:val="017C49B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720" w:hanging="360"/>
      </w:pPr>
      <w:rPr>
        <w:rFonts w:hint="default"/>
        <w:color w:val="5B9BD5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5B9BD5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5B9BD5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17C14EB"/>
    <w:multiLevelType w:val="multilevel"/>
    <w:tmpl w:val="182839F0"/>
    <w:lvl w:ilvl="0">
      <w:start w:val="1"/>
      <w:numFmt w:val="bullet"/>
      <w:pStyle w:val="ListBullet"/>
      <w:lvlText w:val="•"/>
      <w:lvlJc w:val="left"/>
      <w:pPr>
        <w:ind w:left="648" w:hanging="360"/>
      </w:pPr>
      <w:rPr>
        <w:rFonts w:ascii="Cambria" w:hAnsi="Cambria" w:hint="default"/>
        <w:color w:val="5B9BD5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5B9BD5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5B9BD5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5B9BD5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5B9BD5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5B9BD5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5B9BD5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5B9BD5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5B9BD5" w:themeColor="accent1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B1"/>
    <w:rsid w:val="00065546"/>
    <w:rsid w:val="00153181"/>
    <w:rsid w:val="0037598B"/>
    <w:rsid w:val="003B3670"/>
    <w:rsid w:val="008D5AB1"/>
    <w:rsid w:val="00AC084F"/>
    <w:rsid w:val="00B4141D"/>
    <w:rsid w:val="00C03378"/>
    <w:rsid w:val="00D059C2"/>
    <w:rsid w:val="00E84880"/>
    <w:rsid w:val="00EF2A3F"/>
    <w:rsid w:val="00FB5CB1"/>
    <w:rsid w:val="00FB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CA" w:eastAsia="en-CA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008C577ACF4FC59B81DE4652C112FA">
    <w:name w:val="8E008C577ACF4FC59B81DE4652C112FA"/>
  </w:style>
  <w:style w:type="paragraph" w:customStyle="1" w:styleId="6DD5E8A84B5845B8A4CF6D092B4B773A">
    <w:name w:val="6DD5E8A84B5845B8A4CF6D092B4B773A"/>
  </w:style>
  <w:style w:type="paragraph" w:customStyle="1" w:styleId="E0C826E32D264F0DACDB9F213A0C1B9B">
    <w:name w:val="E0C826E32D264F0DACDB9F213A0C1B9B"/>
  </w:style>
  <w:style w:type="paragraph" w:customStyle="1" w:styleId="BA823023A37C468C973D10E482E4A49F">
    <w:name w:val="BA823023A37C468C973D10E482E4A49F"/>
  </w:style>
  <w:style w:type="paragraph" w:customStyle="1" w:styleId="0E646BC48D98448C91F91B4050A44723">
    <w:name w:val="0E646BC48D98448C91F91B4050A44723"/>
  </w:style>
  <w:style w:type="paragraph" w:customStyle="1" w:styleId="F7D124AAB1EC450289FC59E14AF97E7B">
    <w:name w:val="F7D124AAB1EC450289FC59E14AF97E7B"/>
  </w:style>
  <w:style w:type="paragraph" w:customStyle="1" w:styleId="0950002F68714D5F8D7A5A3CC4A66A55">
    <w:name w:val="0950002F68714D5F8D7A5A3CC4A66A55"/>
  </w:style>
  <w:style w:type="paragraph" w:customStyle="1" w:styleId="C9F6EA13ECE2485CBEFA840F4276010C">
    <w:name w:val="C9F6EA13ECE2485CBEFA840F4276010C"/>
  </w:style>
  <w:style w:type="paragraph" w:customStyle="1" w:styleId="AF776EFBFA444CAE8D7D15A3D15034A9">
    <w:name w:val="AF776EFBFA444CAE8D7D15A3D15034A9"/>
  </w:style>
  <w:style w:type="paragraph" w:customStyle="1" w:styleId="1FA886B1899F44CE9CE65A7CDD44D9EA">
    <w:name w:val="1FA886B1899F44CE9CE65A7CDD44D9EA"/>
  </w:style>
  <w:style w:type="paragraph" w:customStyle="1" w:styleId="130886DC0F874B7F88A0C4E2B09EA860">
    <w:name w:val="130886DC0F874B7F88A0C4E2B09EA860"/>
  </w:style>
  <w:style w:type="paragraph" w:customStyle="1" w:styleId="B71AECB96785402C9F034A2B35EC0480">
    <w:name w:val="B71AECB96785402C9F034A2B35EC0480"/>
  </w:style>
  <w:style w:type="paragraph" w:customStyle="1" w:styleId="D6D4CBC6B6764438992643FB122C02F9">
    <w:name w:val="D6D4CBC6B6764438992643FB122C02F9"/>
  </w:style>
  <w:style w:type="paragraph" w:customStyle="1" w:styleId="362321F147D344C5A18B36294AA159E1">
    <w:name w:val="362321F147D344C5A18B36294AA159E1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40" w:after="40" w:line="288" w:lineRule="auto"/>
      <w:ind w:left="360"/>
    </w:pPr>
    <w:rPr>
      <w:rFonts w:eastAsiaTheme="minorHAnsi"/>
      <w:color w:val="595959" w:themeColor="text1" w:themeTint="A6"/>
      <w:sz w:val="20"/>
      <w:szCs w:val="22"/>
      <w:lang w:val="en-US" w:eastAsia="en-US" w:bidi="ar-SA"/>
    </w:rPr>
  </w:style>
  <w:style w:type="paragraph" w:customStyle="1" w:styleId="F9D135AD5A1E4301915B01F34DD5D59E">
    <w:name w:val="F9D135AD5A1E4301915B01F34DD5D59E"/>
  </w:style>
  <w:style w:type="paragraph" w:customStyle="1" w:styleId="D40BA261A6D2465E9EA88C595E23ED43">
    <w:name w:val="D40BA261A6D2465E9EA88C595E23ED43"/>
  </w:style>
  <w:style w:type="paragraph" w:customStyle="1" w:styleId="C40A95202DAF4F62B1B5AA2475647C40">
    <w:name w:val="C40A95202DAF4F62B1B5AA2475647C40"/>
  </w:style>
  <w:style w:type="paragraph" w:customStyle="1" w:styleId="45213DD873864184A437F619D822B93B">
    <w:name w:val="45213DD873864184A437F619D822B93B"/>
  </w:style>
  <w:style w:type="paragraph" w:customStyle="1" w:styleId="F8857C803A2F44D6BDC5D5D195BF4904">
    <w:name w:val="F8857C803A2F44D6BDC5D5D195BF4904"/>
  </w:style>
  <w:style w:type="paragraph" w:customStyle="1" w:styleId="48C2A906CE7342FCA997C2CB5FC70781">
    <w:name w:val="48C2A906CE7342FCA997C2CB5FC70781"/>
  </w:style>
  <w:style w:type="paragraph" w:customStyle="1" w:styleId="4E9F6CF73F43412BB8B0710C4C0CE35A">
    <w:name w:val="4E9F6CF73F43412BB8B0710C4C0CE35A"/>
  </w:style>
  <w:style w:type="paragraph" w:customStyle="1" w:styleId="CBFB3E8C5F2B46149400D2D3487ED35C">
    <w:name w:val="CBFB3E8C5F2B46149400D2D3487ED35C"/>
  </w:style>
  <w:style w:type="paragraph" w:customStyle="1" w:styleId="27F2E6C15D6F4867B41B2A4D0F5CB1FE">
    <w:name w:val="27F2E6C15D6F4867B41B2A4D0F5CB1FE"/>
  </w:style>
  <w:style w:type="paragraph" w:customStyle="1" w:styleId="62B9D0392C7146D5BA2EA6C2A8294696">
    <w:name w:val="62B9D0392C7146D5BA2EA6C2A8294696"/>
  </w:style>
  <w:style w:type="paragraph" w:customStyle="1" w:styleId="F4385A05467B4853AED60EDB389FCBD1">
    <w:name w:val="F4385A05467B4853AED60EDB389FCBD1"/>
  </w:style>
  <w:style w:type="paragraph" w:customStyle="1" w:styleId="780D1A31BE52454BBBE98A5F5874F42B">
    <w:name w:val="780D1A31BE52454BBBE98A5F5874F42B"/>
  </w:style>
  <w:style w:type="paragraph" w:customStyle="1" w:styleId="380CC356F1234747B058CE5774F7C2AB">
    <w:name w:val="380CC356F1234747B058CE5774F7C2AB"/>
  </w:style>
  <w:style w:type="paragraph" w:customStyle="1" w:styleId="9C8EDE25870A426A8AFAB34D8E6C7E99">
    <w:name w:val="9C8EDE25870A426A8AFAB34D8E6C7E99"/>
  </w:style>
  <w:style w:type="paragraph" w:customStyle="1" w:styleId="775CDB8F51064EBC980C6F0B7A9B4CEF">
    <w:name w:val="775CDB8F51064EBC980C6F0B7A9B4CEF"/>
  </w:style>
  <w:style w:type="paragraph" w:customStyle="1" w:styleId="A07A2B2445044D84A7D4335EA0B85E06">
    <w:name w:val="A07A2B2445044D84A7D4335EA0B85E06"/>
  </w:style>
  <w:style w:type="paragraph" w:customStyle="1" w:styleId="DA3C3A7E0E0943E79362C2B657F38C2C">
    <w:name w:val="DA3C3A7E0E0943E79362C2B657F38C2C"/>
  </w:style>
  <w:style w:type="paragraph" w:customStyle="1" w:styleId="D023D242D3C14231880195FEEDB84EE0">
    <w:name w:val="D023D242D3C14231880195FEEDB84EE0"/>
  </w:style>
  <w:style w:type="paragraph" w:customStyle="1" w:styleId="8D6399A575724E3C9DA3051893049744">
    <w:name w:val="8D6399A575724E3C9DA3051893049744"/>
  </w:style>
  <w:style w:type="paragraph" w:customStyle="1" w:styleId="A69FDB63950B4B438B9DBCF2865AAC38">
    <w:name w:val="A69FDB63950B4B438B9DBCF2865AAC38"/>
  </w:style>
  <w:style w:type="paragraph" w:customStyle="1" w:styleId="36D118785A154D5F831994AEBF92AD8A">
    <w:name w:val="36D118785A154D5F831994AEBF92AD8A"/>
  </w:style>
  <w:style w:type="paragraph" w:customStyle="1" w:styleId="9CBA8528A33048F0AA47190EC3490706">
    <w:name w:val="9CBA8528A33048F0AA47190EC3490706"/>
  </w:style>
  <w:style w:type="paragraph" w:styleId="ListNumber">
    <w:name w:val="List Number"/>
    <w:basedOn w:val="Normal"/>
    <w:uiPriority w:val="9"/>
    <w:unhideWhenUsed/>
    <w:qFormat/>
    <w:pPr>
      <w:numPr>
        <w:numId w:val="2"/>
      </w:numPr>
      <w:spacing w:before="40" w:line="288" w:lineRule="auto"/>
      <w:contextualSpacing/>
    </w:pPr>
    <w:rPr>
      <w:rFonts w:eastAsiaTheme="minorHAnsi"/>
      <w:color w:val="595959" w:themeColor="text1" w:themeTint="A6"/>
      <w:kern w:val="20"/>
      <w:sz w:val="20"/>
      <w:szCs w:val="20"/>
      <w:lang w:val="en-US" w:eastAsia="ja-JP" w:bidi="ar-SA"/>
    </w:rPr>
  </w:style>
  <w:style w:type="paragraph" w:styleId="ListNumber2">
    <w:name w:val="List Number 2"/>
    <w:basedOn w:val="Normal"/>
    <w:uiPriority w:val="10"/>
    <w:qFormat/>
    <w:pPr>
      <w:numPr>
        <w:ilvl w:val="1"/>
        <w:numId w:val="2"/>
      </w:numPr>
      <w:spacing w:after="180" w:line="336" w:lineRule="auto"/>
      <w:contextualSpacing/>
    </w:pPr>
    <w:rPr>
      <w:rFonts w:eastAsiaTheme="minorHAnsi"/>
      <w:color w:val="404040" w:themeColor="text1" w:themeTint="BF"/>
      <w:sz w:val="20"/>
      <w:szCs w:val="20"/>
      <w:lang w:val="en-US" w:eastAsia="ja-JP" w:bidi="ar-SA"/>
    </w:rPr>
  </w:style>
  <w:style w:type="paragraph" w:customStyle="1" w:styleId="24BF468C909A4FD191709A10C6BD6606">
    <w:name w:val="24BF468C909A4FD191709A10C6BD6606"/>
  </w:style>
  <w:style w:type="paragraph" w:customStyle="1" w:styleId="2CB337CE38794B54812C22A424282631">
    <w:name w:val="2CB337CE38794B54812C22A424282631"/>
  </w:style>
  <w:style w:type="paragraph" w:customStyle="1" w:styleId="835080E4AAF34E3E8DBC13C50A9F1003">
    <w:name w:val="835080E4AAF34E3E8DBC13C50A9F1003"/>
  </w:style>
  <w:style w:type="character" w:styleId="Strong">
    <w:name w:val="Strong"/>
    <w:basedOn w:val="DefaultParagraphFont"/>
    <w:uiPriority w:val="6"/>
    <w:qFormat/>
    <w:rPr>
      <w:b/>
      <w:bCs/>
    </w:rPr>
  </w:style>
  <w:style w:type="paragraph" w:customStyle="1" w:styleId="0FFCEE42A15043CE800A59241584837E">
    <w:name w:val="0FFCEE42A15043CE800A59241584837E"/>
  </w:style>
  <w:style w:type="paragraph" w:customStyle="1" w:styleId="2297245EFB4A47D6AFE115A72976CD70">
    <w:name w:val="2297245EFB4A47D6AFE115A72976CD70"/>
  </w:style>
  <w:style w:type="paragraph" w:customStyle="1" w:styleId="9A2DC82D25E14275BA912F61D133A168">
    <w:name w:val="9A2DC82D25E14275BA912F61D133A168"/>
  </w:style>
  <w:style w:type="paragraph" w:customStyle="1" w:styleId="E06744455EBF4595AFCB46802E82B267">
    <w:name w:val="E06744455EBF4595AFCB46802E82B267"/>
  </w:style>
  <w:style w:type="paragraph" w:customStyle="1" w:styleId="552A3DAF08DF47DB909BA1B53969DCC5">
    <w:name w:val="552A3DAF08DF47DB909BA1B53969DCC5"/>
  </w:style>
  <w:style w:type="paragraph" w:customStyle="1" w:styleId="3A528CA91BD3430AA9E25278EF12326B">
    <w:name w:val="3A528CA91BD3430AA9E25278EF12326B"/>
  </w:style>
  <w:style w:type="paragraph" w:customStyle="1" w:styleId="7A3157C44C7D4B49B6B1754A8B3BF438">
    <w:name w:val="7A3157C44C7D4B49B6B1754A8B3BF438"/>
  </w:style>
  <w:style w:type="paragraph" w:customStyle="1" w:styleId="F833C79972584313A527A063129BC844">
    <w:name w:val="F833C79972584313A527A063129BC844"/>
  </w:style>
  <w:style w:type="paragraph" w:customStyle="1" w:styleId="4E9B685B320F49E6819458E81B110586">
    <w:name w:val="4E9B685B320F49E6819458E81B110586"/>
  </w:style>
  <w:style w:type="paragraph" w:customStyle="1" w:styleId="003281144D5847D8BD578A5B464EAF03">
    <w:name w:val="003281144D5847D8BD578A5B464EAF03"/>
  </w:style>
  <w:style w:type="character" w:styleId="PlaceholderText">
    <w:name w:val="Placeholder Text"/>
    <w:basedOn w:val="DefaultParagraphFont"/>
    <w:uiPriority w:val="99"/>
    <w:semiHidden/>
    <w:rsid w:val="00E848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Algorithm analysis and Design</Abstract>
  <CompanyAddress>KUNLAYA</CompanyAddress>
  <CompanyPhone/>
  <CompanyFax/>
  <CompanyEmail>A00960501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4C63B7-A026-4A37-9535-4FBB4C03A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50081C-5D3E-413B-8A02-1895133FC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design).dotx</Template>
  <TotalTime>0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3760</vt:lpstr>
    </vt:vector>
  </TitlesOfParts>
  <Company>SET 3D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3760</dc:title>
  <dc:subject>lab04</dc:subject>
  <dc:creator>Kunlaya</dc:creator>
  <cp:keywords/>
  <cp:lastModifiedBy>Kunlaya Kobunnoi</cp:lastModifiedBy>
  <cp:revision>2</cp:revision>
  <cp:lastPrinted>2017-01-31T06:53:00Z</cp:lastPrinted>
  <dcterms:created xsi:type="dcterms:W3CDTF">2017-02-09T04:03:00Z</dcterms:created>
  <dcterms:modified xsi:type="dcterms:W3CDTF">2017-02-09T04:03:00Z</dcterms:modified>
  <cp:contentStatus>A00959419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